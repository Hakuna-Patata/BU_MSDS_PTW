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3BD1E" w14:textId="5957F07F" w:rsidR="00E81978" w:rsidRDefault="001D4C2C">
      <w:pPr>
        <w:pStyle w:val="Title"/>
      </w:pPr>
      <w:sdt>
        <w:sdtPr>
          <w:alias w:val="Title:"/>
          <w:tag w:val="Title:"/>
          <w:id w:val="726351117"/>
          <w:placeholder>
            <w:docPart w:val="5D21BD41AA1B4976806954903D620C2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B250E">
            <w:t>Project – Milestone 1</w:t>
          </w:r>
        </w:sdtContent>
      </w:sdt>
    </w:p>
    <w:p w14:paraId="59BB11C5" w14:textId="36E14658" w:rsidR="00B823AA" w:rsidRDefault="005B250E" w:rsidP="00B823AA">
      <w:pPr>
        <w:pStyle w:val="Title2"/>
      </w:pPr>
      <w:r>
        <w:t>Patrick Weatherford</w:t>
      </w:r>
    </w:p>
    <w:p w14:paraId="78A5A5BA" w14:textId="6A043F26" w:rsidR="00E81978" w:rsidRDefault="005B250E" w:rsidP="00B823AA">
      <w:pPr>
        <w:pStyle w:val="Title2"/>
      </w:pPr>
      <w:r>
        <w:t>Bellevue University – DSC 500 T301 2215-1 Spring 2021</w:t>
      </w:r>
    </w:p>
    <w:p w14:paraId="1963E39D" w14:textId="01F0FABC" w:rsidR="005B250E" w:rsidRDefault="005B250E" w:rsidP="00B823AA">
      <w:pPr>
        <w:pStyle w:val="Title2"/>
      </w:pPr>
      <w:r>
        <w:t>Professor Catherine Williams</w:t>
      </w:r>
    </w:p>
    <w:sdt>
      <w:sdtPr>
        <w:alias w:val="Abstract:"/>
        <w:tag w:val="Abstract:"/>
        <w:id w:val="202146031"/>
        <w:placeholder>
          <w:docPart w:val="AB315B94ADCA4DEDB5BAF3575D98D8A2"/>
        </w:placeholder>
        <w:temporary/>
        <w:showingPlcHdr/>
        <w15:appearance w15:val="hidden"/>
      </w:sdtPr>
      <w:sdtEndPr/>
      <w:sdtContent>
        <w:p w14:paraId="7B941E2A" w14:textId="77777777" w:rsidR="00E81978" w:rsidRDefault="005D3A03">
          <w:pPr>
            <w:pStyle w:val="SectionTitle"/>
          </w:pPr>
          <w:r>
            <w:t>Abstract</w:t>
          </w:r>
        </w:p>
      </w:sdtContent>
    </w:sdt>
    <w:p w14:paraId="0F6FA7BE" w14:textId="2B8E8334" w:rsidR="00E81978" w:rsidRDefault="00BB3279" w:rsidP="00B608F5">
      <w:pPr>
        <w:pStyle w:val="NoSpacing"/>
      </w:pPr>
      <w:r>
        <w:t xml:space="preserve">For this milestone of our project our task was to think of 5 potential </w:t>
      </w:r>
      <w:r w:rsidR="00B16549">
        <w:t>theories</w:t>
      </w:r>
      <w:r w:rsidR="00002104">
        <w:t xml:space="preserve"> or questions</w:t>
      </w:r>
      <w:r w:rsidR="00B16549">
        <w:t xml:space="preserve"> and use Google Trends or some other search engine data to find trends in searches that could either prove or disprove the theory. This was definitely an eye opener </w:t>
      </w:r>
      <w:r w:rsidR="00002104">
        <w:t>regarding</w:t>
      </w:r>
      <w:r w:rsidR="00AE20E5">
        <w:t xml:space="preserve"> the difficulty of finding a topic that </w:t>
      </w:r>
      <w:r w:rsidR="00546357">
        <w:t>would be able to be researched using keyword search trends over time.</w:t>
      </w:r>
      <w:r w:rsidR="00A8514A">
        <w:t xml:space="preserve"> In this paper, I’ll be reviewing some of the topics that I had in mind along with some initial findings in Google Trends.</w:t>
      </w:r>
      <w:r w:rsidR="008D6CAC">
        <w:t xml:space="preserve"> After reviewing the different topic</w:t>
      </w:r>
      <w:r w:rsidR="008B3E71">
        <w:t>s</w:t>
      </w:r>
      <w:r w:rsidR="006410BF">
        <w:t xml:space="preserve"> however</w:t>
      </w:r>
      <w:r w:rsidR="008D6CAC">
        <w:t>, the one that I think will be</w:t>
      </w:r>
      <w:r w:rsidR="008B3E71">
        <w:t xml:space="preserve"> both interesting and will have a pretty good amount of data in Google Trends is going to be </w:t>
      </w:r>
      <w:r w:rsidR="008A66A4">
        <w:t xml:space="preserve">the topic related to Gun </w:t>
      </w:r>
      <w:r w:rsidR="008309A4">
        <w:t>Sales and Firearm Mortality Rates.</w:t>
      </w:r>
      <w:r w:rsidR="005D1A4C">
        <w:t xml:space="preserve"> </w:t>
      </w:r>
    </w:p>
    <w:p w14:paraId="4982D28E" w14:textId="5508B995" w:rsidR="00E81978" w:rsidRPr="00887BAD" w:rsidRDefault="001D4C2C">
      <w:pPr>
        <w:pStyle w:val="SectionTitle"/>
        <w:rPr>
          <w:b/>
          <w:bCs/>
        </w:rPr>
      </w:pPr>
      <w:sdt>
        <w:sdtPr>
          <w:rPr>
            <w:b/>
            <w:bCs/>
          </w:rPr>
          <w:alias w:val="Section title:"/>
          <w:tag w:val="Section title:"/>
          <w:id w:val="984196707"/>
          <w:placeholder>
            <w:docPart w:val="A39F42952C454062BE78B0E68BA00BA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B250E" w:rsidRPr="00887BAD">
            <w:rPr>
              <w:b/>
              <w:bCs/>
            </w:rPr>
            <w:t>Project – Milestone 1</w:t>
          </w:r>
        </w:sdtContent>
      </w:sdt>
    </w:p>
    <w:p w14:paraId="3AD463B5" w14:textId="76F6323E" w:rsidR="00E81978" w:rsidRDefault="009F1E65">
      <w:r>
        <w:t xml:space="preserve">Below I researched topics related to Gun Sales and Firearm Mortality, Remote Working and Productivity, </w:t>
      </w:r>
      <w:r w:rsidR="00681AB0">
        <w:t xml:space="preserve">Increase in </w:t>
      </w:r>
      <w:r w:rsidR="00EC77CB">
        <w:t xml:space="preserve">Autism Spectrum Disorder, </w:t>
      </w:r>
      <w:r w:rsidR="00594F7C">
        <w:t>Increase in</w:t>
      </w:r>
      <w:r w:rsidR="00A5306C">
        <w:t xml:space="preserve"> Child Computer Coding, and Data Science Popularity Over Time.</w:t>
      </w:r>
    </w:p>
    <w:p w14:paraId="0101F398" w14:textId="6DFEFC2A" w:rsidR="00E81978" w:rsidRDefault="00FB09E2" w:rsidP="005B250E">
      <w:pPr>
        <w:pStyle w:val="Heading1"/>
        <w:jc w:val="left"/>
      </w:pPr>
      <w:r>
        <w:t xml:space="preserve">Gun </w:t>
      </w:r>
      <w:r w:rsidR="007D371D">
        <w:t>Deaths</w:t>
      </w:r>
      <w:r>
        <w:t xml:space="preserve"> and Gun Sales</w:t>
      </w:r>
    </w:p>
    <w:p w14:paraId="42EAC3B8" w14:textId="262291A9" w:rsidR="00E81978" w:rsidRDefault="0005537D">
      <w:r>
        <w:t xml:space="preserve">For this research topic, the goal is to find out if there is any correlation between gun sales and gun </w:t>
      </w:r>
      <w:r w:rsidR="007D371D">
        <w:t>related deaths</w:t>
      </w:r>
      <w:r>
        <w:t xml:space="preserve">. For example, do areas with higher gun sales have higher </w:t>
      </w:r>
      <w:r w:rsidR="007D371D">
        <w:t>rate of deaths caused by guns</w:t>
      </w:r>
      <w:r>
        <w:t xml:space="preserve">? I’ll be using Google Trends to identify areas where users search for terms that indicate that they may want to buy a gun and then compare that with areas </w:t>
      </w:r>
      <w:r w:rsidR="00CB19D8">
        <w:t xml:space="preserve">known to have more gun </w:t>
      </w:r>
      <w:r w:rsidR="00DA02CE">
        <w:t>deaths</w:t>
      </w:r>
      <w:r w:rsidR="00CB19D8">
        <w:t>.</w:t>
      </w:r>
    </w:p>
    <w:p w14:paraId="4B7E98A1" w14:textId="276E1C34" w:rsidR="0005537D" w:rsidRDefault="0005537D" w:rsidP="0005537D">
      <w:pPr>
        <w:ind w:firstLine="0"/>
        <w:rPr>
          <w:b/>
          <w:bCs/>
        </w:rPr>
      </w:pPr>
      <w:r>
        <w:tab/>
      </w:r>
      <w:r>
        <w:rPr>
          <w:b/>
          <w:bCs/>
        </w:rPr>
        <w:t>Gun Sales</w:t>
      </w:r>
    </w:p>
    <w:p w14:paraId="463CAD70" w14:textId="5439406C" w:rsidR="0005537D" w:rsidRDefault="0005537D" w:rsidP="0005537D">
      <w:pPr>
        <w:ind w:firstLine="0"/>
      </w:pPr>
      <w:r>
        <w:rPr>
          <w:b/>
          <w:bCs/>
        </w:rPr>
        <w:tab/>
      </w:r>
      <w:r w:rsidR="00AA27DF">
        <w:t xml:space="preserve">To find areas with high gun </w:t>
      </w:r>
      <w:r w:rsidR="00BA7B04">
        <w:t xml:space="preserve">sales, I </w:t>
      </w:r>
      <w:r w:rsidR="00CA6E78">
        <w:t>looked for searches</w:t>
      </w:r>
      <w:r w:rsidR="00576B28">
        <w:t xml:space="preserve"> from the past 5 years where the user searched the terms </w:t>
      </w:r>
      <w:r w:rsidR="0078549F">
        <w:t>‘gun store’, ‘gun ammo’</w:t>
      </w:r>
      <w:r w:rsidR="00107655">
        <w:t xml:space="preserve">, </w:t>
      </w:r>
      <w:r w:rsidR="0078549F">
        <w:t xml:space="preserve">and ‘buy gun’. </w:t>
      </w:r>
      <w:r w:rsidR="00911193">
        <w:t xml:space="preserve">My </w:t>
      </w:r>
      <w:r w:rsidR="00233B59">
        <w:t>assumption</w:t>
      </w:r>
      <w:r w:rsidR="00911193">
        <w:t xml:space="preserve"> is that these term</w:t>
      </w:r>
      <w:r w:rsidR="00233B59">
        <w:t>s</w:t>
      </w:r>
      <w:r w:rsidR="00911193">
        <w:t xml:space="preserve"> indicate that someone is interested in buying a gun</w:t>
      </w:r>
      <w:r w:rsidR="00DC629A">
        <w:t xml:space="preserve"> or </w:t>
      </w:r>
      <w:r w:rsidR="008C0DFF">
        <w:t>ammo</w:t>
      </w:r>
      <w:r w:rsidR="00233B59">
        <w:t xml:space="preserve"> and that if an area has more interested </w:t>
      </w:r>
      <w:r w:rsidR="00DC629A">
        <w:t>people, that more gun sales are likely to occur.</w:t>
      </w:r>
      <w:r w:rsidR="00D03D77">
        <w:t xml:space="preserve"> Figure 1 below shows these findings.</w:t>
      </w:r>
    </w:p>
    <w:p w14:paraId="336962C6" w14:textId="6C6A518D" w:rsidR="000E1255" w:rsidRDefault="000E1255">
      <w:r>
        <w:br w:type="page"/>
      </w:r>
    </w:p>
    <w:p w14:paraId="09343845" w14:textId="77777777" w:rsidR="00AF0C35" w:rsidRDefault="00AF0C35" w:rsidP="0005537D">
      <w:pPr>
        <w:ind w:firstLine="0"/>
        <w:rPr>
          <w:b/>
          <w:bCs/>
        </w:rPr>
      </w:pPr>
    </w:p>
    <w:p w14:paraId="45C774E0" w14:textId="3AC1BB0B" w:rsidR="00D03D77" w:rsidRDefault="000E1255" w:rsidP="0005537D">
      <w:pPr>
        <w:ind w:firstLine="0"/>
        <w:rPr>
          <w:b/>
          <w:bCs/>
        </w:rPr>
      </w:pPr>
      <w:r>
        <w:rPr>
          <w:b/>
          <w:bCs/>
        </w:rPr>
        <w:t>Figure 1</w:t>
      </w:r>
    </w:p>
    <w:p w14:paraId="6ECCF68D" w14:textId="28CED208" w:rsidR="000E1255" w:rsidRDefault="00AF0C35" w:rsidP="0005537D">
      <w:pPr>
        <w:ind w:firstLine="0"/>
        <w:rPr>
          <w:i/>
          <w:iCs/>
        </w:rPr>
      </w:pPr>
      <w:r>
        <w:rPr>
          <w:noProof/>
        </w:rPr>
        <w:drawing>
          <wp:anchor distT="0" distB="0" distL="114300" distR="114300" simplePos="0" relativeHeight="251658240" behindDoc="0" locked="0" layoutInCell="1" allowOverlap="0" wp14:anchorId="7993CA68" wp14:editId="462CFADE">
            <wp:simplePos x="0" y="0"/>
            <wp:positionH relativeFrom="page">
              <wp:posOffset>244475</wp:posOffset>
            </wp:positionH>
            <wp:positionV relativeFrom="paragraph">
              <wp:posOffset>346075</wp:posOffset>
            </wp:positionV>
            <wp:extent cx="7314565" cy="3971925"/>
            <wp:effectExtent l="190500" t="152400" r="191135" b="2190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14565" cy="39719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5955">
        <w:rPr>
          <w:i/>
          <w:iCs/>
        </w:rPr>
        <w:t>Searches Indicating Interest in Buying Guns or Ammo</w:t>
      </w:r>
    </w:p>
    <w:p w14:paraId="25E8FA9E" w14:textId="152B83DF" w:rsidR="007B5955" w:rsidRDefault="00072D52" w:rsidP="00AF0C35">
      <w:pPr>
        <w:ind w:firstLine="0"/>
      </w:pPr>
      <w:r>
        <w:rPr>
          <w:i/>
          <w:iCs/>
        </w:rPr>
        <w:t xml:space="preserve">Note. </w:t>
      </w:r>
      <w:r>
        <w:t>Generated using Google Trends.</w:t>
      </w:r>
    </w:p>
    <w:p w14:paraId="416ECE84" w14:textId="52F562E3" w:rsidR="00C166DA" w:rsidRDefault="00C166DA" w:rsidP="00AF0C35">
      <w:pPr>
        <w:ind w:firstLine="0"/>
      </w:pPr>
    </w:p>
    <w:p w14:paraId="2ADF7C80" w14:textId="1557042E" w:rsidR="00C166DA" w:rsidRDefault="00EB5AB0" w:rsidP="00AF0C35">
      <w:pPr>
        <w:ind w:firstLine="0"/>
      </w:pPr>
      <w:r>
        <w:tab/>
        <w:t xml:space="preserve">From Figure </w:t>
      </w:r>
      <w:r w:rsidR="00853275">
        <w:t xml:space="preserve">1 Nevada seems to be the state with </w:t>
      </w:r>
      <w:r w:rsidR="007060C1">
        <w:t xml:space="preserve">the highest popularity rate for searches indicating interest in gun sales. </w:t>
      </w:r>
      <w:r w:rsidR="00691688">
        <w:t>In the overall trending line graph,</w:t>
      </w:r>
      <w:r w:rsidR="00174170">
        <w:t xml:space="preserve"> it is interesting to see</w:t>
      </w:r>
      <w:r w:rsidR="00691688">
        <w:t xml:space="preserve"> </w:t>
      </w:r>
      <w:r w:rsidR="003F32A0">
        <w:t>the</w:t>
      </w:r>
      <w:r w:rsidR="00691688">
        <w:t xml:space="preserve"> number of </w:t>
      </w:r>
      <w:r w:rsidR="002B0F11">
        <w:t xml:space="preserve">gun sale searches skyrocket </w:t>
      </w:r>
      <w:r w:rsidR="007D3CB2">
        <w:t>during</w:t>
      </w:r>
      <w:r w:rsidR="005B5DBC">
        <w:t xml:space="preserve"> both</w:t>
      </w:r>
      <w:r w:rsidR="007D3CB2">
        <w:t xml:space="preserve"> </w:t>
      </w:r>
      <w:r w:rsidR="00C645B6">
        <w:t>the beginning and middle of the COVID-19 pandemic in the year 2020.</w:t>
      </w:r>
      <w:r w:rsidR="004B2433">
        <w:t xml:space="preserve"> Since the initial </w:t>
      </w:r>
      <w:r w:rsidR="003F32A0">
        <w:t>peak, it has stayed higher than it ever has in the past 4 years.</w:t>
      </w:r>
      <w:r w:rsidR="005B5DBC">
        <w:t xml:space="preserve"> </w:t>
      </w:r>
    </w:p>
    <w:p w14:paraId="631BD44C" w14:textId="6CECBF0E" w:rsidR="00AA4BB7" w:rsidRDefault="00AA4BB7" w:rsidP="00AA4BB7">
      <w:pPr>
        <w:rPr>
          <w:b/>
          <w:bCs/>
        </w:rPr>
      </w:pPr>
      <w:r w:rsidRPr="00AA4BB7">
        <w:rPr>
          <w:b/>
          <w:bCs/>
        </w:rPr>
        <w:t>Gun Crime</w:t>
      </w:r>
    </w:p>
    <w:p w14:paraId="516A734C" w14:textId="733994A4" w:rsidR="00AA4BB7" w:rsidRDefault="008813CF" w:rsidP="00AA4BB7">
      <w:r>
        <w:t>On the CDC website, I was able to locate data related to firearm deaths in the United State</w:t>
      </w:r>
      <w:r w:rsidR="00D2435D">
        <w:t xml:space="preserve">. Table 1 below represents </w:t>
      </w:r>
      <w:r w:rsidR="00957D6D">
        <w:t>data retrieved from 2015 to 2019</w:t>
      </w:r>
      <w:r w:rsidR="008D0A6D">
        <w:t xml:space="preserve"> which shows the average </w:t>
      </w:r>
      <w:r w:rsidR="003C5C46">
        <w:t>firearm mortality along with total firearm mortality.</w:t>
      </w:r>
      <w:r w:rsidR="0005644F">
        <w:t xml:space="preserve"> The top 10 states with gun searches are highlighted.</w:t>
      </w:r>
    </w:p>
    <w:p w14:paraId="62654AA1" w14:textId="145D2120" w:rsidR="00D2435D" w:rsidRDefault="00D2435D" w:rsidP="00D2435D">
      <w:pPr>
        <w:ind w:firstLine="0"/>
      </w:pPr>
    </w:p>
    <w:p w14:paraId="53CC7236" w14:textId="65465430" w:rsidR="008F3CE0" w:rsidRDefault="008F3CE0" w:rsidP="00D2435D">
      <w:pPr>
        <w:ind w:firstLine="0"/>
      </w:pPr>
    </w:p>
    <w:p w14:paraId="561895B8" w14:textId="08349D59" w:rsidR="008F3CE0" w:rsidRDefault="008F3CE0" w:rsidP="00D2435D">
      <w:pPr>
        <w:ind w:firstLine="0"/>
      </w:pPr>
    </w:p>
    <w:p w14:paraId="65850937" w14:textId="5A1A0F66" w:rsidR="008F3CE0" w:rsidRPr="008F3CE0" w:rsidRDefault="008F3CE0" w:rsidP="00D2435D">
      <w:pPr>
        <w:ind w:firstLine="0"/>
        <w:rPr>
          <w:b/>
          <w:bCs/>
        </w:rPr>
      </w:pPr>
      <w:r>
        <w:rPr>
          <w:b/>
          <w:bCs/>
        </w:rPr>
        <w:t>Table 1</w:t>
      </w:r>
    </w:p>
    <w:p w14:paraId="289687E0" w14:textId="128CF418" w:rsidR="007B5955" w:rsidRDefault="008F3CE0" w:rsidP="0005537D">
      <w:pPr>
        <w:ind w:firstLine="0"/>
        <w:rPr>
          <w:i/>
          <w:iCs/>
        </w:rPr>
      </w:pPr>
      <w:r>
        <w:rPr>
          <w:i/>
          <w:iCs/>
        </w:rPr>
        <w:t>Firearm Mortality by State</w:t>
      </w:r>
      <w:r w:rsidR="003C5C46">
        <w:rPr>
          <w:i/>
          <w:iCs/>
        </w:rPr>
        <w:t xml:space="preserve"> (</w:t>
      </w:r>
      <w:r w:rsidR="00971CB3">
        <w:rPr>
          <w:i/>
          <w:iCs/>
        </w:rPr>
        <w:t xml:space="preserve">Top </w:t>
      </w:r>
      <w:r w:rsidR="00376546">
        <w:rPr>
          <w:i/>
          <w:iCs/>
        </w:rPr>
        <w:t>10</w:t>
      </w:r>
      <w:r w:rsidR="00971CB3">
        <w:rPr>
          <w:i/>
          <w:iCs/>
        </w:rPr>
        <w:t xml:space="preserve"> </w:t>
      </w:r>
      <w:r w:rsidR="00376546">
        <w:rPr>
          <w:i/>
          <w:iCs/>
        </w:rPr>
        <w:t>Gun Search States Highlighted</w:t>
      </w:r>
      <w:r w:rsidR="003C5C46">
        <w:rPr>
          <w:i/>
          <w:iCs/>
        </w:rPr>
        <w:t>)</w:t>
      </w:r>
    </w:p>
    <w:tbl>
      <w:tblPr>
        <w:tblW w:w="6840" w:type="dxa"/>
        <w:tblLook w:val="04A0" w:firstRow="1" w:lastRow="0" w:firstColumn="1" w:lastColumn="0" w:noHBand="0" w:noVBand="1"/>
      </w:tblPr>
      <w:tblGrid>
        <w:gridCol w:w="1900"/>
        <w:gridCol w:w="2300"/>
        <w:gridCol w:w="2640"/>
      </w:tblGrid>
      <w:tr w:rsidR="00A83E9B" w:rsidRPr="00A83E9B" w14:paraId="69FA442C" w14:textId="77777777" w:rsidTr="00A83E9B">
        <w:trPr>
          <w:trHeight w:val="300"/>
        </w:trPr>
        <w:tc>
          <w:tcPr>
            <w:tcW w:w="1900" w:type="dxa"/>
            <w:tcBorders>
              <w:top w:val="single" w:sz="4" w:space="0" w:color="000000"/>
              <w:left w:val="single" w:sz="4" w:space="0" w:color="000000"/>
              <w:bottom w:val="nil"/>
              <w:right w:val="nil"/>
            </w:tcBorders>
            <w:shd w:val="clear" w:color="000000" w:fill="000000"/>
            <w:noWrap/>
            <w:vAlign w:val="bottom"/>
            <w:hideMark/>
          </w:tcPr>
          <w:p w14:paraId="45885548" w14:textId="77777777" w:rsidR="00A83E9B" w:rsidRPr="00A83E9B" w:rsidRDefault="00A83E9B" w:rsidP="00A83E9B">
            <w:pPr>
              <w:spacing w:line="240" w:lineRule="auto"/>
              <w:ind w:firstLine="0"/>
              <w:rPr>
                <w:rFonts w:ascii="Calibri" w:eastAsia="Times New Roman" w:hAnsi="Calibri" w:cs="Calibri"/>
                <w:b/>
                <w:bCs/>
                <w:color w:val="FFFFFF"/>
                <w:kern w:val="0"/>
                <w:sz w:val="22"/>
                <w:szCs w:val="22"/>
                <w:lang w:eastAsia="en-US"/>
              </w:rPr>
            </w:pPr>
            <w:r w:rsidRPr="00A83E9B">
              <w:rPr>
                <w:rFonts w:ascii="Calibri" w:eastAsia="Times New Roman" w:hAnsi="Calibri" w:cs="Calibri"/>
                <w:b/>
                <w:bCs/>
                <w:color w:val="FFFFFF"/>
                <w:kern w:val="0"/>
                <w:sz w:val="22"/>
                <w:szCs w:val="22"/>
                <w:lang w:eastAsia="en-US"/>
              </w:rPr>
              <w:t>State</w:t>
            </w:r>
          </w:p>
        </w:tc>
        <w:tc>
          <w:tcPr>
            <w:tcW w:w="2300" w:type="dxa"/>
            <w:tcBorders>
              <w:top w:val="single" w:sz="4" w:space="0" w:color="000000"/>
              <w:left w:val="nil"/>
              <w:bottom w:val="nil"/>
              <w:right w:val="nil"/>
            </w:tcBorders>
            <w:shd w:val="clear" w:color="000000" w:fill="000000"/>
            <w:noWrap/>
            <w:vAlign w:val="bottom"/>
            <w:hideMark/>
          </w:tcPr>
          <w:p w14:paraId="1A3C96C2" w14:textId="77777777" w:rsidR="00A83E9B" w:rsidRPr="00A83E9B" w:rsidRDefault="00A83E9B" w:rsidP="00A83E9B">
            <w:pPr>
              <w:spacing w:line="240" w:lineRule="auto"/>
              <w:ind w:firstLine="0"/>
              <w:rPr>
                <w:rFonts w:ascii="Calibri" w:eastAsia="Times New Roman" w:hAnsi="Calibri" w:cs="Calibri"/>
                <w:b/>
                <w:bCs/>
                <w:color w:val="FFFFFF"/>
                <w:kern w:val="0"/>
                <w:sz w:val="22"/>
                <w:szCs w:val="22"/>
                <w:lang w:eastAsia="en-US"/>
              </w:rPr>
            </w:pPr>
            <w:r w:rsidRPr="00A83E9B">
              <w:rPr>
                <w:rFonts w:ascii="Calibri" w:eastAsia="Times New Roman" w:hAnsi="Calibri" w:cs="Calibri"/>
                <w:b/>
                <w:bCs/>
                <w:color w:val="FFFFFF"/>
                <w:kern w:val="0"/>
                <w:sz w:val="22"/>
                <w:szCs w:val="22"/>
                <w:lang w:eastAsia="en-US"/>
              </w:rPr>
              <w:t>Avg Death Rate</w:t>
            </w:r>
          </w:p>
        </w:tc>
        <w:tc>
          <w:tcPr>
            <w:tcW w:w="2640" w:type="dxa"/>
            <w:tcBorders>
              <w:top w:val="single" w:sz="4" w:space="0" w:color="000000"/>
              <w:left w:val="nil"/>
              <w:bottom w:val="nil"/>
              <w:right w:val="single" w:sz="4" w:space="0" w:color="000000"/>
            </w:tcBorders>
            <w:shd w:val="clear" w:color="000000" w:fill="000000"/>
            <w:noWrap/>
            <w:vAlign w:val="bottom"/>
            <w:hideMark/>
          </w:tcPr>
          <w:p w14:paraId="21703DA9" w14:textId="77777777" w:rsidR="00A83E9B" w:rsidRPr="00A83E9B" w:rsidRDefault="00A83E9B" w:rsidP="00A83E9B">
            <w:pPr>
              <w:spacing w:line="240" w:lineRule="auto"/>
              <w:ind w:firstLine="0"/>
              <w:rPr>
                <w:rFonts w:ascii="Calibri" w:eastAsia="Times New Roman" w:hAnsi="Calibri" w:cs="Calibri"/>
                <w:b/>
                <w:bCs/>
                <w:color w:val="FFFFFF"/>
                <w:kern w:val="0"/>
                <w:sz w:val="22"/>
                <w:szCs w:val="22"/>
                <w:lang w:eastAsia="en-US"/>
              </w:rPr>
            </w:pPr>
            <w:r w:rsidRPr="00A83E9B">
              <w:rPr>
                <w:rFonts w:ascii="Calibri" w:eastAsia="Times New Roman" w:hAnsi="Calibri" w:cs="Calibri"/>
                <w:b/>
                <w:bCs/>
                <w:color w:val="FFFFFF"/>
                <w:kern w:val="0"/>
                <w:sz w:val="22"/>
                <w:szCs w:val="22"/>
                <w:lang w:eastAsia="en-US"/>
              </w:rPr>
              <w:t>Total Deaths</w:t>
            </w:r>
          </w:p>
        </w:tc>
      </w:tr>
      <w:tr w:rsidR="00A83E9B" w:rsidRPr="00A83E9B" w14:paraId="267C19C2"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41164CA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AK</w:t>
            </w:r>
          </w:p>
        </w:tc>
        <w:tc>
          <w:tcPr>
            <w:tcW w:w="2300" w:type="dxa"/>
            <w:tcBorders>
              <w:top w:val="single" w:sz="4" w:space="0" w:color="000000"/>
              <w:left w:val="nil"/>
              <w:bottom w:val="nil"/>
              <w:right w:val="nil"/>
            </w:tcBorders>
            <w:shd w:val="clear" w:color="auto" w:fill="auto"/>
            <w:noWrap/>
            <w:vAlign w:val="bottom"/>
            <w:hideMark/>
          </w:tcPr>
          <w:p w14:paraId="0F86DE5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23.32</w:t>
            </w:r>
          </w:p>
        </w:tc>
        <w:tc>
          <w:tcPr>
            <w:tcW w:w="2640" w:type="dxa"/>
            <w:tcBorders>
              <w:top w:val="single" w:sz="4" w:space="0" w:color="000000"/>
              <w:left w:val="nil"/>
              <w:bottom w:val="nil"/>
              <w:right w:val="single" w:sz="4" w:space="0" w:color="000000"/>
            </w:tcBorders>
            <w:shd w:val="clear" w:color="auto" w:fill="auto"/>
            <w:noWrap/>
            <w:vAlign w:val="bottom"/>
            <w:hideMark/>
          </w:tcPr>
          <w:p w14:paraId="440C49E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868</w:t>
            </w:r>
          </w:p>
        </w:tc>
      </w:tr>
      <w:tr w:rsidR="00A83E9B" w:rsidRPr="00A83E9B" w14:paraId="1CA561E3"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1F4DE1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MS</w:t>
            </w:r>
          </w:p>
        </w:tc>
        <w:tc>
          <w:tcPr>
            <w:tcW w:w="2300" w:type="dxa"/>
            <w:tcBorders>
              <w:top w:val="single" w:sz="4" w:space="0" w:color="000000"/>
              <w:left w:val="nil"/>
              <w:bottom w:val="nil"/>
              <w:right w:val="nil"/>
            </w:tcBorders>
            <w:shd w:val="clear" w:color="auto" w:fill="auto"/>
            <w:noWrap/>
            <w:vAlign w:val="bottom"/>
            <w:hideMark/>
          </w:tcPr>
          <w:p w14:paraId="29F94EE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21.62</w:t>
            </w:r>
          </w:p>
        </w:tc>
        <w:tc>
          <w:tcPr>
            <w:tcW w:w="2640" w:type="dxa"/>
            <w:tcBorders>
              <w:top w:val="single" w:sz="4" w:space="0" w:color="000000"/>
              <w:left w:val="nil"/>
              <w:bottom w:val="nil"/>
              <w:right w:val="single" w:sz="4" w:space="0" w:color="000000"/>
            </w:tcBorders>
            <w:shd w:val="clear" w:color="auto" w:fill="auto"/>
            <w:noWrap/>
            <w:vAlign w:val="bottom"/>
            <w:hideMark/>
          </w:tcPr>
          <w:p w14:paraId="5C53F9D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3199</w:t>
            </w:r>
          </w:p>
        </w:tc>
      </w:tr>
      <w:tr w:rsidR="00A83E9B" w:rsidRPr="00A83E9B" w14:paraId="640C1479"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FA909B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AL</w:t>
            </w:r>
          </w:p>
        </w:tc>
        <w:tc>
          <w:tcPr>
            <w:tcW w:w="2300" w:type="dxa"/>
            <w:tcBorders>
              <w:top w:val="single" w:sz="4" w:space="0" w:color="000000"/>
              <w:left w:val="nil"/>
              <w:bottom w:val="nil"/>
              <w:right w:val="nil"/>
            </w:tcBorders>
            <w:shd w:val="clear" w:color="auto" w:fill="auto"/>
            <w:noWrap/>
            <w:vAlign w:val="bottom"/>
            <w:hideMark/>
          </w:tcPr>
          <w:p w14:paraId="62E5CF6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21.6</w:t>
            </w:r>
          </w:p>
        </w:tc>
        <w:tc>
          <w:tcPr>
            <w:tcW w:w="2640" w:type="dxa"/>
            <w:tcBorders>
              <w:top w:val="single" w:sz="4" w:space="0" w:color="000000"/>
              <w:left w:val="nil"/>
              <w:bottom w:val="nil"/>
              <w:right w:val="single" w:sz="4" w:space="0" w:color="000000"/>
            </w:tcBorders>
            <w:shd w:val="clear" w:color="auto" w:fill="auto"/>
            <w:noWrap/>
            <w:vAlign w:val="bottom"/>
            <w:hideMark/>
          </w:tcPr>
          <w:p w14:paraId="25525ED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5268</w:t>
            </w:r>
          </w:p>
        </w:tc>
      </w:tr>
      <w:tr w:rsidR="00A83E9B" w:rsidRPr="00A83E9B" w14:paraId="0FD8C007"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3E7A47A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LA</w:t>
            </w:r>
          </w:p>
        </w:tc>
        <w:tc>
          <w:tcPr>
            <w:tcW w:w="2300" w:type="dxa"/>
            <w:tcBorders>
              <w:top w:val="single" w:sz="4" w:space="0" w:color="000000"/>
              <w:left w:val="nil"/>
              <w:bottom w:val="nil"/>
              <w:right w:val="nil"/>
            </w:tcBorders>
            <w:shd w:val="clear" w:color="auto" w:fill="auto"/>
            <w:noWrap/>
            <w:vAlign w:val="bottom"/>
            <w:hideMark/>
          </w:tcPr>
          <w:p w14:paraId="741C193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21.38</w:t>
            </w:r>
          </w:p>
        </w:tc>
        <w:tc>
          <w:tcPr>
            <w:tcW w:w="2640" w:type="dxa"/>
            <w:tcBorders>
              <w:top w:val="single" w:sz="4" w:space="0" w:color="000000"/>
              <w:left w:val="nil"/>
              <w:bottom w:val="nil"/>
              <w:right w:val="single" w:sz="4" w:space="0" w:color="000000"/>
            </w:tcBorders>
            <w:shd w:val="clear" w:color="auto" w:fill="auto"/>
            <w:noWrap/>
            <w:vAlign w:val="bottom"/>
            <w:hideMark/>
          </w:tcPr>
          <w:p w14:paraId="74FFAE9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4951</w:t>
            </w:r>
          </w:p>
        </w:tc>
      </w:tr>
      <w:tr w:rsidR="00A83E9B" w:rsidRPr="00A83E9B" w14:paraId="1FA34902"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94B8DC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MO</w:t>
            </w:r>
          </w:p>
        </w:tc>
        <w:tc>
          <w:tcPr>
            <w:tcW w:w="2300" w:type="dxa"/>
            <w:tcBorders>
              <w:top w:val="single" w:sz="4" w:space="0" w:color="000000"/>
              <w:left w:val="nil"/>
              <w:bottom w:val="nil"/>
              <w:right w:val="nil"/>
            </w:tcBorders>
            <w:shd w:val="clear" w:color="auto" w:fill="auto"/>
            <w:noWrap/>
            <w:vAlign w:val="bottom"/>
            <w:hideMark/>
          </w:tcPr>
          <w:p w14:paraId="328BF9B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20.14</w:t>
            </w:r>
          </w:p>
        </w:tc>
        <w:tc>
          <w:tcPr>
            <w:tcW w:w="2640" w:type="dxa"/>
            <w:tcBorders>
              <w:top w:val="single" w:sz="4" w:space="0" w:color="000000"/>
              <w:left w:val="nil"/>
              <w:bottom w:val="nil"/>
              <w:right w:val="single" w:sz="4" w:space="0" w:color="000000"/>
            </w:tcBorders>
            <w:shd w:val="clear" w:color="auto" w:fill="auto"/>
            <w:noWrap/>
            <w:vAlign w:val="bottom"/>
            <w:hideMark/>
          </w:tcPr>
          <w:p w14:paraId="3EF6DDA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6108</w:t>
            </w:r>
          </w:p>
        </w:tc>
      </w:tr>
      <w:tr w:rsidR="00A83E9B" w:rsidRPr="00A83E9B" w14:paraId="2C6782AB"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5634A1A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WY</w:t>
            </w:r>
          </w:p>
        </w:tc>
        <w:tc>
          <w:tcPr>
            <w:tcW w:w="2300" w:type="dxa"/>
            <w:tcBorders>
              <w:top w:val="single" w:sz="4" w:space="0" w:color="000000"/>
              <w:left w:val="nil"/>
              <w:bottom w:val="nil"/>
              <w:right w:val="nil"/>
            </w:tcBorders>
            <w:shd w:val="clear" w:color="000000" w:fill="FFFF00"/>
            <w:noWrap/>
            <w:vAlign w:val="bottom"/>
            <w:hideMark/>
          </w:tcPr>
          <w:p w14:paraId="3C2B3C6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19.92</w:t>
            </w:r>
          </w:p>
        </w:tc>
        <w:tc>
          <w:tcPr>
            <w:tcW w:w="2640" w:type="dxa"/>
            <w:tcBorders>
              <w:top w:val="single" w:sz="4" w:space="0" w:color="000000"/>
              <w:left w:val="nil"/>
              <w:bottom w:val="nil"/>
              <w:right w:val="single" w:sz="4" w:space="0" w:color="000000"/>
            </w:tcBorders>
            <w:shd w:val="clear" w:color="000000" w:fill="FFFF00"/>
            <w:noWrap/>
            <w:vAlign w:val="bottom"/>
            <w:hideMark/>
          </w:tcPr>
          <w:p w14:paraId="61B9B52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584</w:t>
            </w:r>
          </w:p>
        </w:tc>
      </w:tr>
      <w:tr w:rsidR="00A83E9B" w:rsidRPr="00A83E9B" w14:paraId="7A9ED586"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1A0CAA5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NM</w:t>
            </w:r>
          </w:p>
        </w:tc>
        <w:tc>
          <w:tcPr>
            <w:tcW w:w="2300" w:type="dxa"/>
            <w:tcBorders>
              <w:top w:val="single" w:sz="4" w:space="0" w:color="000000"/>
              <w:left w:val="nil"/>
              <w:bottom w:val="nil"/>
              <w:right w:val="nil"/>
            </w:tcBorders>
            <w:shd w:val="clear" w:color="000000" w:fill="FFFF00"/>
            <w:noWrap/>
            <w:vAlign w:val="bottom"/>
            <w:hideMark/>
          </w:tcPr>
          <w:p w14:paraId="72F0C69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19.64</w:t>
            </w:r>
          </w:p>
        </w:tc>
        <w:tc>
          <w:tcPr>
            <w:tcW w:w="2640" w:type="dxa"/>
            <w:tcBorders>
              <w:top w:val="single" w:sz="4" w:space="0" w:color="000000"/>
              <w:left w:val="nil"/>
              <w:bottom w:val="nil"/>
              <w:right w:val="single" w:sz="4" w:space="0" w:color="000000"/>
            </w:tcBorders>
            <w:shd w:val="clear" w:color="000000" w:fill="FFFF00"/>
            <w:noWrap/>
            <w:vAlign w:val="bottom"/>
            <w:hideMark/>
          </w:tcPr>
          <w:p w14:paraId="19FF8505"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2076</w:t>
            </w:r>
          </w:p>
        </w:tc>
      </w:tr>
      <w:tr w:rsidR="00A83E9B" w:rsidRPr="00A83E9B" w14:paraId="484E3BCC"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3A72652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MT</w:t>
            </w:r>
          </w:p>
        </w:tc>
        <w:tc>
          <w:tcPr>
            <w:tcW w:w="2300" w:type="dxa"/>
            <w:tcBorders>
              <w:top w:val="single" w:sz="4" w:space="0" w:color="000000"/>
              <w:left w:val="nil"/>
              <w:bottom w:val="nil"/>
              <w:right w:val="nil"/>
            </w:tcBorders>
            <w:shd w:val="clear" w:color="auto" w:fill="auto"/>
            <w:noWrap/>
            <w:vAlign w:val="bottom"/>
            <w:hideMark/>
          </w:tcPr>
          <w:p w14:paraId="51A02D9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19.38</w:t>
            </w:r>
          </w:p>
        </w:tc>
        <w:tc>
          <w:tcPr>
            <w:tcW w:w="2640" w:type="dxa"/>
            <w:tcBorders>
              <w:top w:val="single" w:sz="4" w:space="0" w:color="000000"/>
              <w:left w:val="nil"/>
              <w:bottom w:val="nil"/>
              <w:right w:val="single" w:sz="4" w:space="0" w:color="000000"/>
            </w:tcBorders>
            <w:shd w:val="clear" w:color="auto" w:fill="auto"/>
            <w:noWrap/>
            <w:vAlign w:val="bottom"/>
            <w:hideMark/>
          </w:tcPr>
          <w:p w14:paraId="0902B7B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1038</w:t>
            </w:r>
          </w:p>
        </w:tc>
      </w:tr>
      <w:tr w:rsidR="00A83E9B" w:rsidRPr="00A83E9B" w14:paraId="380FD50A"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7C58DEE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AR</w:t>
            </w:r>
          </w:p>
        </w:tc>
        <w:tc>
          <w:tcPr>
            <w:tcW w:w="2300" w:type="dxa"/>
            <w:tcBorders>
              <w:top w:val="single" w:sz="4" w:space="0" w:color="000000"/>
              <w:left w:val="nil"/>
              <w:bottom w:val="nil"/>
              <w:right w:val="nil"/>
            </w:tcBorders>
            <w:shd w:val="clear" w:color="auto" w:fill="auto"/>
            <w:noWrap/>
            <w:vAlign w:val="bottom"/>
            <w:hideMark/>
          </w:tcPr>
          <w:p w14:paraId="786CC71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18.64</w:t>
            </w:r>
          </w:p>
        </w:tc>
        <w:tc>
          <w:tcPr>
            <w:tcW w:w="2640" w:type="dxa"/>
            <w:tcBorders>
              <w:top w:val="single" w:sz="4" w:space="0" w:color="000000"/>
              <w:left w:val="nil"/>
              <w:bottom w:val="nil"/>
              <w:right w:val="single" w:sz="4" w:space="0" w:color="000000"/>
            </w:tcBorders>
            <w:shd w:val="clear" w:color="auto" w:fill="auto"/>
            <w:noWrap/>
            <w:vAlign w:val="bottom"/>
            <w:hideMark/>
          </w:tcPr>
          <w:p w14:paraId="001EC8F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2827</w:t>
            </w:r>
          </w:p>
        </w:tc>
      </w:tr>
      <w:tr w:rsidR="00A83E9B" w:rsidRPr="00A83E9B" w14:paraId="6B60728B"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526CB46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OK</w:t>
            </w:r>
          </w:p>
        </w:tc>
        <w:tc>
          <w:tcPr>
            <w:tcW w:w="2300" w:type="dxa"/>
            <w:tcBorders>
              <w:top w:val="single" w:sz="4" w:space="0" w:color="000000"/>
              <w:left w:val="nil"/>
              <w:bottom w:val="nil"/>
              <w:right w:val="nil"/>
            </w:tcBorders>
            <w:shd w:val="clear" w:color="auto" w:fill="auto"/>
            <w:noWrap/>
            <w:vAlign w:val="bottom"/>
            <w:hideMark/>
          </w:tcPr>
          <w:p w14:paraId="2F51BE7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18.04</w:t>
            </w:r>
          </w:p>
        </w:tc>
        <w:tc>
          <w:tcPr>
            <w:tcW w:w="2640" w:type="dxa"/>
            <w:tcBorders>
              <w:top w:val="single" w:sz="4" w:space="0" w:color="000000"/>
              <w:left w:val="nil"/>
              <w:bottom w:val="nil"/>
              <w:right w:val="single" w:sz="4" w:space="0" w:color="000000"/>
            </w:tcBorders>
            <w:shd w:val="clear" w:color="auto" w:fill="auto"/>
            <w:noWrap/>
            <w:vAlign w:val="bottom"/>
            <w:hideMark/>
          </w:tcPr>
          <w:p w14:paraId="6E05B0E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3555</w:t>
            </w:r>
          </w:p>
        </w:tc>
      </w:tr>
      <w:tr w:rsidR="00A83E9B" w:rsidRPr="00A83E9B" w14:paraId="4916D12E"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E173C99"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SC</w:t>
            </w:r>
          </w:p>
        </w:tc>
        <w:tc>
          <w:tcPr>
            <w:tcW w:w="2300" w:type="dxa"/>
            <w:tcBorders>
              <w:top w:val="single" w:sz="4" w:space="0" w:color="000000"/>
              <w:left w:val="nil"/>
              <w:bottom w:val="nil"/>
              <w:right w:val="nil"/>
            </w:tcBorders>
            <w:shd w:val="clear" w:color="auto" w:fill="auto"/>
            <w:noWrap/>
            <w:vAlign w:val="bottom"/>
            <w:hideMark/>
          </w:tcPr>
          <w:p w14:paraId="0C7CAE6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18.04</w:t>
            </w:r>
          </w:p>
        </w:tc>
        <w:tc>
          <w:tcPr>
            <w:tcW w:w="2640" w:type="dxa"/>
            <w:tcBorders>
              <w:top w:val="single" w:sz="4" w:space="0" w:color="000000"/>
              <w:left w:val="nil"/>
              <w:bottom w:val="nil"/>
              <w:right w:val="single" w:sz="4" w:space="0" w:color="000000"/>
            </w:tcBorders>
            <w:shd w:val="clear" w:color="auto" w:fill="auto"/>
            <w:noWrap/>
            <w:vAlign w:val="bottom"/>
            <w:hideMark/>
          </w:tcPr>
          <w:p w14:paraId="263B396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4541</w:t>
            </w:r>
          </w:p>
        </w:tc>
      </w:tr>
      <w:tr w:rsidR="00A83E9B" w:rsidRPr="00A83E9B" w14:paraId="2075A84E"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0B63AF9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TN</w:t>
            </w:r>
          </w:p>
        </w:tc>
        <w:tc>
          <w:tcPr>
            <w:tcW w:w="2300" w:type="dxa"/>
            <w:tcBorders>
              <w:top w:val="single" w:sz="4" w:space="0" w:color="000000"/>
              <w:left w:val="nil"/>
              <w:bottom w:val="nil"/>
              <w:right w:val="nil"/>
            </w:tcBorders>
            <w:shd w:val="clear" w:color="000000" w:fill="FFFF00"/>
            <w:noWrap/>
            <w:vAlign w:val="bottom"/>
            <w:hideMark/>
          </w:tcPr>
          <w:p w14:paraId="0A544AE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17.54</w:t>
            </w:r>
          </w:p>
        </w:tc>
        <w:tc>
          <w:tcPr>
            <w:tcW w:w="2640" w:type="dxa"/>
            <w:tcBorders>
              <w:top w:val="single" w:sz="4" w:space="0" w:color="000000"/>
              <w:left w:val="nil"/>
              <w:bottom w:val="nil"/>
              <w:right w:val="single" w:sz="4" w:space="0" w:color="000000"/>
            </w:tcBorders>
            <w:shd w:val="clear" w:color="000000" w:fill="FFFF00"/>
            <w:noWrap/>
            <w:vAlign w:val="bottom"/>
            <w:hideMark/>
          </w:tcPr>
          <w:p w14:paraId="5ECAADA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5967</w:t>
            </w:r>
          </w:p>
        </w:tc>
      </w:tr>
      <w:tr w:rsidR="00A83E9B" w:rsidRPr="00A83E9B" w14:paraId="3BDC3CD2"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5CC685B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WV</w:t>
            </w:r>
          </w:p>
        </w:tc>
        <w:tc>
          <w:tcPr>
            <w:tcW w:w="2300" w:type="dxa"/>
            <w:tcBorders>
              <w:top w:val="single" w:sz="4" w:space="0" w:color="000000"/>
              <w:left w:val="nil"/>
              <w:bottom w:val="nil"/>
              <w:right w:val="nil"/>
            </w:tcBorders>
            <w:shd w:val="clear" w:color="auto" w:fill="auto"/>
            <w:noWrap/>
            <w:vAlign w:val="bottom"/>
            <w:hideMark/>
          </w:tcPr>
          <w:p w14:paraId="47056F7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16.98</w:t>
            </w:r>
          </w:p>
        </w:tc>
        <w:tc>
          <w:tcPr>
            <w:tcW w:w="2640" w:type="dxa"/>
            <w:tcBorders>
              <w:top w:val="single" w:sz="4" w:space="0" w:color="000000"/>
              <w:left w:val="nil"/>
              <w:bottom w:val="nil"/>
              <w:right w:val="single" w:sz="4" w:space="0" w:color="000000"/>
            </w:tcBorders>
            <w:shd w:val="clear" w:color="auto" w:fill="auto"/>
            <w:noWrap/>
            <w:vAlign w:val="bottom"/>
            <w:hideMark/>
          </w:tcPr>
          <w:p w14:paraId="3692E15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1601</w:t>
            </w:r>
          </w:p>
        </w:tc>
      </w:tr>
      <w:tr w:rsidR="00A83E9B" w:rsidRPr="00A83E9B" w14:paraId="5CABECDC"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0B16193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NV</w:t>
            </w:r>
          </w:p>
        </w:tc>
        <w:tc>
          <w:tcPr>
            <w:tcW w:w="2300" w:type="dxa"/>
            <w:tcBorders>
              <w:top w:val="single" w:sz="4" w:space="0" w:color="000000"/>
              <w:left w:val="nil"/>
              <w:bottom w:val="nil"/>
              <w:right w:val="nil"/>
            </w:tcBorders>
            <w:shd w:val="clear" w:color="000000" w:fill="FFFF00"/>
            <w:noWrap/>
            <w:vAlign w:val="bottom"/>
            <w:hideMark/>
          </w:tcPr>
          <w:p w14:paraId="69D0F23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16.32</w:t>
            </w:r>
          </w:p>
        </w:tc>
        <w:tc>
          <w:tcPr>
            <w:tcW w:w="2640" w:type="dxa"/>
            <w:tcBorders>
              <w:top w:val="single" w:sz="4" w:space="0" w:color="000000"/>
              <w:left w:val="nil"/>
              <w:bottom w:val="nil"/>
              <w:right w:val="single" w:sz="4" w:space="0" w:color="000000"/>
            </w:tcBorders>
            <w:shd w:val="clear" w:color="000000" w:fill="FFFF00"/>
            <w:noWrap/>
            <w:vAlign w:val="bottom"/>
            <w:hideMark/>
          </w:tcPr>
          <w:p w14:paraId="0FE8450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2492</w:t>
            </w:r>
          </w:p>
        </w:tc>
      </w:tr>
      <w:tr w:rsidR="00A83E9B" w:rsidRPr="00A83E9B" w14:paraId="15824031"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4AAAA849"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KY</w:t>
            </w:r>
          </w:p>
        </w:tc>
        <w:tc>
          <w:tcPr>
            <w:tcW w:w="2300" w:type="dxa"/>
            <w:tcBorders>
              <w:top w:val="single" w:sz="4" w:space="0" w:color="000000"/>
              <w:left w:val="nil"/>
              <w:bottom w:val="nil"/>
              <w:right w:val="nil"/>
            </w:tcBorders>
            <w:shd w:val="clear" w:color="000000" w:fill="FFFF00"/>
            <w:noWrap/>
            <w:vAlign w:val="bottom"/>
            <w:hideMark/>
          </w:tcPr>
          <w:p w14:paraId="1006D5B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16.14</w:t>
            </w:r>
          </w:p>
        </w:tc>
        <w:tc>
          <w:tcPr>
            <w:tcW w:w="2640" w:type="dxa"/>
            <w:tcBorders>
              <w:top w:val="single" w:sz="4" w:space="0" w:color="000000"/>
              <w:left w:val="nil"/>
              <w:bottom w:val="nil"/>
              <w:right w:val="single" w:sz="4" w:space="0" w:color="000000"/>
            </w:tcBorders>
            <w:shd w:val="clear" w:color="000000" w:fill="FFFF00"/>
            <w:noWrap/>
            <w:vAlign w:val="bottom"/>
            <w:hideMark/>
          </w:tcPr>
          <w:p w14:paraId="71423F45"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3640</w:t>
            </w:r>
          </w:p>
        </w:tc>
      </w:tr>
      <w:tr w:rsidR="00A83E9B" w:rsidRPr="00A83E9B" w14:paraId="0A72BA97"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40E550A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ID</w:t>
            </w:r>
          </w:p>
        </w:tc>
        <w:tc>
          <w:tcPr>
            <w:tcW w:w="2300" w:type="dxa"/>
            <w:tcBorders>
              <w:top w:val="single" w:sz="4" w:space="0" w:color="000000"/>
              <w:left w:val="nil"/>
              <w:bottom w:val="nil"/>
              <w:right w:val="nil"/>
            </w:tcBorders>
            <w:shd w:val="clear" w:color="000000" w:fill="FFFF00"/>
            <w:noWrap/>
            <w:vAlign w:val="bottom"/>
            <w:hideMark/>
          </w:tcPr>
          <w:p w14:paraId="3854AB2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15.3</w:t>
            </w:r>
          </w:p>
        </w:tc>
        <w:tc>
          <w:tcPr>
            <w:tcW w:w="2640" w:type="dxa"/>
            <w:tcBorders>
              <w:top w:val="single" w:sz="4" w:space="0" w:color="000000"/>
              <w:left w:val="nil"/>
              <w:bottom w:val="nil"/>
              <w:right w:val="single" w:sz="4" w:space="0" w:color="000000"/>
            </w:tcBorders>
            <w:shd w:val="clear" w:color="000000" w:fill="FFFF00"/>
            <w:noWrap/>
            <w:vAlign w:val="bottom"/>
            <w:hideMark/>
          </w:tcPr>
          <w:p w14:paraId="2336DAC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1318</w:t>
            </w:r>
          </w:p>
        </w:tc>
      </w:tr>
      <w:tr w:rsidR="00A83E9B" w:rsidRPr="00A83E9B" w14:paraId="0DE8A570"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6E6CE73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GA</w:t>
            </w:r>
          </w:p>
        </w:tc>
        <w:tc>
          <w:tcPr>
            <w:tcW w:w="2300" w:type="dxa"/>
            <w:tcBorders>
              <w:top w:val="single" w:sz="4" w:space="0" w:color="000000"/>
              <w:left w:val="nil"/>
              <w:bottom w:val="nil"/>
              <w:right w:val="nil"/>
            </w:tcBorders>
            <w:shd w:val="clear" w:color="000000" w:fill="FFFF00"/>
            <w:noWrap/>
            <w:vAlign w:val="bottom"/>
            <w:hideMark/>
          </w:tcPr>
          <w:p w14:paraId="62EF9AF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15.2</w:t>
            </w:r>
          </w:p>
        </w:tc>
        <w:tc>
          <w:tcPr>
            <w:tcW w:w="2640" w:type="dxa"/>
            <w:tcBorders>
              <w:top w:val="single" w:sz="4" w:space="0" w:color="000000"/>
              <w:left w:val="nil"/>
              <w:bottom w:val="nil"/>
              <w:right w:val="single" w:sz="4" w:space="0" w:color="000000"/>
            </w:tcBorders>
            <w:shd w:val="clear" w:color="000000" w:fill="FFFF00"/>
            <w:noWrap/>
            <w:vAlign w:val="bottom"/>
            <w:hideMark/>
          </w:tcPr>
          <w:p w14:paraId="1D1A1D7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8017</w:t>
            </w:r>
          </w:p>
        </w:tc>
      </w:tr>
      <w:tr w:rsidR="00A83E9B" w:rsidRPr="00A83E9B" w14:paraId="60FBEE44"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311F794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AZ</w:t>
            </w:r>
          </w:p>
        </w:tc>
        <w:tc>
          <w:tcPr>
            <w:tcW w:w="2300" w:type="dxa"/>
            <w:tcBorders>
              <w:top w:val="single" w:sz="4" w:space="0" w:color="000000"/>
              <w:left w:val="nil"/>
              <w:bottom w:val="nil"/>
              <w:right w:val="nil"/>
            </w:tcBorders>
            <w:shd w:val="clear" w:color="000000" w:fill="FFFF00"/>
            <w:noWrap/>
            <w:vAlign w:val="bottom"/>
            <w:hideMark/>
          </w:tcPr>
          <w:p w14:paraId="1F7D60F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15.04</w:t>
            </w:r>
          </w:p>
        </w:tc>
        <w:tc>
          <w:tcPr>
            <w:tcW w:w="2640" w:type="dxa"/>
            <w:tcBorders>
              <w:top w:val="single" w:sz="4" w:space="0" w:color="000000"/>
              <w:left w:val="nil"/>
              <w:bottom w:val="nil"/>
              <w:right w:val="single" w:sz="4" w:space="0" w:color="000000"/>
            </w:tcBorders>
            <w:shd w:val="clear" w:color="000000" w:fill="FFFF00"/>
            <w:noWrap/>
            <w:vAlign w:val="bottom"/>
            <w:hideMark/>
          </w:tcPr>
          <w:p w14:paraId="27FE472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5481</w:t>
            </w:r>
          </w:p>
        </w:tc>
      </w:tr>
      <w:tr w:rsidR="00A83E9B" w:rsidRPr="00A83E9B" w14:paraId="631F8564"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3BF09DC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IN</w:t>
            </w:r>
          </w:p>
        </w:tc>
        <w:tc>
          <w:tcPr>
            <w:tcW w:w="2300" w:type="dxa"/>
            <w:tcBorders>
              <w:top w:val="single" w:sz="4" w:space="0" w:color="000000"/>
              <w:left w:val="nil"/>
              <w:bottom w:val="nil"/>
              <w:right w:val="nil"/>
            </w:tcBorders>
            <w:shd w:val="clear" w:color="auto" w:fill="auto"/>
            <w:noWrap/>
            <w:vAlign w:val="bottom"/>
            <w:hideMark/>
          </w:tcPr>
          <w:p w14:paraId="18E133B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14.36</w:t>
            </w:r>
          </w:p>
        </w:tc>
        <w:tc>
          <w:tcPr>
            <w:tcW w:w="2640" w:type="dxa"/>
            <w:tcBorders>
              <w:top w:val="single" w:sz="4" w:space="0" w:color="000000"/>
              <w:left w:val="nil"/>
              <w:bottom w:val="nil"/>
              <w:right w:val="single" w:sz="4" w:space="0" w:color="000000"/>
            </w:tcBorders>
            <w:shd w:val="clear" w:color="auto" w:fill="auto"/>
            <w:noWrap/>
            <w:vAlign w:val="bottom"/>
            <w:hideMark/>
          </w:tcPr>
          <w:p w14:paraId="128A6A5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4794</w:t>
            </w:r>
          </w:p>
        </w:tc>
      </w:tr>
      <w:tr w:rsidR="00A83E9B" w:rsidRPr="00A83E9B" w14:paraId="5EB70DE4"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4B4D471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CO</w:t>
            </w:r>
          </w:p>
        </w:tc>
        <w:tc>
          <w:tcPr>
            <w:tcW w:w="2300" w:type="dxa"/>
            <w:tcBorders>
              <w:top w:val="single" w:sz="4" w:space="0" w:color="000000"/>
              <w:left w:val="nil"/>
              <w:bottom w:val="nil"/>
              <w:right w:val="nil"/>
            </w:tcBorders>
            <w:shd w:val="clear" w:color="auto" w:fill="auto"/>
            <w:noWrap/>
            <w:vAlign w:val="bottom"/>
            <w:hideMark/>
          </w:tcPr>
          <w:p w14:paraId="6EACF73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13.94</w:t>
            </w:r>
          </w:p>
        </w:tc>
        <w:tc>
          <w:tcPr>
            <w:tcW w:w="2640" w:type="dxa"/>
            <w:tcBorders>
              <w:top w:val="single" w:sz="4" w:space="0" w:color="000000"/>
              <w:left w:val="nil"/>
              <w:bottom w:val="nil"/>
              <w:right w:val="single" w:sz="4" w:space="0" w:color="000000"/>
            </w:tcBorders>
            <w:shd w:val="clear" w:color="auto" w:fill="auto"/>
            <w:noWrap/>
            <w:vAlign w:val="bottom"/>
            <w:hideMark/>
          </w:tcPr>
          <w:p w14:paraId="7C94420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4027</w:t>
            </w:r>
          </w:p>
        </w:tc>
      </w:tr>
      <w:tr w:rsidR="00A83E9B" w:rsidRPr="00A83E9B" w14:paraId="40DD91BF"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F9CD8F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KS</w:t>
            </w:r>
          </w:p>
        </w:tc>
        <w:tc>
          <w:tcPr>
            <w:tcW w:w="2300" w:type="dxa"/>
            <w:tcBorders>
              <w:top w:val="single" w:sz="4" w:space="0" w:color="000000"/>
              <w:left w:val="nil"/>
              <w:bottom w:val="nil"/>
              <w:right w:val="nil"/>
            </w:tcBorders>
            <w:shd w:val="clear" w:color="auto" w:fill="auto"/>
            <w:noWrap/>
            <w:vAlign w:val="bottom"/>
            <w:hideMark/>
          </w:tcPr>
          <w:p w14:paraId="2F3B6BB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13.86</w:t>
            </w:r>
          </w:p>
        </w:tc>
        <w:tc>
          <w:tcPr>
            <w:tcW w:w="2640" w:type="dxa"/>
            <w:tcBorders>
              <w:top w:val="single" w:sz="4" w:space="0" w:color="000000"/>
              <w:left w:val="nil"/>
              <w:bottom w:val="nil"/>
              <w:right w:val="single" w:sz="4" w:space="0" w:color="000000"/>
            </w:tcBorders>
            <w:shd w:val="clear" w:color="auto" w:fill="auto"/>
            <w:noWrap/>
            <w:vAlign w:val="bottom"/>
            <w:hideMark/>
          </w:tcPr>
          <w:p w14:paraId="15A0475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2006</w:t>
            </w:r>
          </w:p>
        </w:tc>
      </w:tr>
      <w:tr w:rsidR="00A83E9B" w:rsidRPr="00A83E9B" w14:paraId="131D6172"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0F2D2E9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NC</w:t>
            </w:r>
          </w:p>
        </w:tc>
        <w:tc>
          <w:tcPr>
            <w:tcW w:w="2300" w:type="dxa"/>
            <w:tcBorders>
              <w:top w:val="single" w:sz="4" w:space="0" w:color="000000"/>
              <w:left w:val="nil"/>
              <w:bottom w:val="nil"/>
              <w:right w:val="nil"/>
            </w:tcBorders>
            <w:shd w:val="clear" w:color="000000" w:fill="FFFF00"/>
            <w:noWrap/>
            <w:vAlign w:val="bottom"/>
            <w:hideMark/>
          </w:tcPr>
          <w:p w14:paraId="5362424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13.26</w:t>
            </w:r>
          </w:p>
        </w:tc>
        <w:tc>
          <w:tcPr>
            <w:tcW w:w="2640" w:type="dxa"/>
            <w:tcBorders>
              <w:top w:val="single" w:sz="4" w:space="0" w:color="000000"/>
              <w:left w:val="nil"/>
              <w:bottom w:val="nil"/>
              <w:right w:val="single" w:sz="4" w:space="0" w:color="000000"/>
            </w:tcBorders>
            <w:shd w:val="clear" w:color="000000" w:fill="FFFF00"/>
            <w:noWrap/>
            <w:vAlign w:val="bottom"/>
            <w:hideMark/>
          </w:tcPr>
          <w:p w14:paraId="7B94B62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6941</w:t>
            </w:r>
          </w:p>
        </w:tc>
      </w:tr>
      <w:tr w:rsidR="00A83E9B" w:rsidRPr="00A83E9B" w14:paraId="454BDDA0"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930136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UT</w:t>
            </w:r>
          </w:p>
        </w:tc>
        <w:tc>
          <w:tcPr>
            <w:tcW w:w="2300" w:type="dxa"/>
            <w:tcBorders>
              <w:top w:val="single" w:sz="4" w:space="0" w:color="000000"/>
              <w:left w:val="nil"/>
              <w:bottom w:val="nil"/>
              <w:right w:val="nil"/>
            </w:tcBorders>
            <w:shd w:val="clear" w:color="auto" w:fill="auto"/>
            <w:noWrap/>
            <w:vAlign w:val="bottom"/>
            <w:hideMark/>
          </w:tcPr>
          <w:p w14:paraId="7464363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13.14</w:t>
            </w:r>
          </w:p>
        </w:tc>
        <w:tc>
          <w:tcPr>
            <w:tcW w:w="2640" w:type="dxa"/>
            <w:tcBorders>
              <w:top w:val="single" w:sz="4" w:space="0" w:color="000000"/>
              <w:left w:val="nil"/>
              <w:bottom w:val="nil"/>
              <w:right w:val="single" w:sz="4" w:space="0" w:color="000000"/>
            </w:tcBorders>
            <w:shd w:val="clear" w:color="auto" w:fill="auto"/>
            <w:noWrap/>
            <w:vAlign w:val="bottom"/>
            <w:hideMark/>
          </w:tcPr>
          <w:p w14:paraId="4380F535"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1938</w:t>
            </w:r>
          </w:p>
        </w:tc>
      </w:tr>
      <w:tr w:rsidR="00A83E9B" w:rsidRPr="00A83E9B" w14:paraId="105872A4"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A82282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OH</w:t>
            </w:r>
          </w:p>
        </w:tc>
        <w:tc>
          <w:tcPr>
            <w:tcW w:w="2300" w:type="dxa"/>
            <w:tcBorders>
              <w:top w:val="single" w:sz="4" w:space="0" w:color="000000"/>
              <w:left w:val="nil"/>
              <w:bottom w:val="nil"/>
              <w:right w:val="nil"/>
            </w:tcBorders>
            <w:shd w:val="clear" w:color="auto" w:fill="auto"/>
            <w:noWrap/>
            <w:vAlign w:val="bottom"/>
            <w:hideMark/>
          </w:tcPr>
          <w:p w14:paraId="3E4A4E2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12.98</w:t>
            </w:r>
          </w:p>
        </w:tc>
        <w:tc>
          <w:tcPr>
            <w:tcW w:w="2640" w:type="dxa"/>
            <w:tcBorders>
              <w:top w:val="single" w:sz="4" w:space="0" w:color="000000"/>
              <w:left w:val="nil"/>
              <w:bottom w:val="nil"/>
              <w:right w:val="single" w:sz="4" w:space="0" w:color="000000"/>
            </w:tcBorders>
            <w:shd w:val="clear" w:color="auto" w:fill="auto"/>
            <w:noWrap/>
            <w:vAlign w:val="bottom"/>
            <w:hideMark/>
          </w:tcPr>
          <w:p w14:paraId="43A4478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7643</w:t>
            </w:r>
          </w:p>
        </w:tc>
      </w:tr>
      <w:tr w:rsidR="00A83E9B" w:rsidRPr="00A83E9B" w14:paraId="182C6C36"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C32AF55"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SD</w:t>
            </w:r>
          </w:p>
        </w:tc>
        <w:tc>
          <w:tcPr>
            <w:tcW w:w="2300" w:type="dxa"/>
            <w:tcBorders>
              <w:top w:val="single" w:sz="4" w:space="0" w:color="000000"/>
              <w:left w:val="nil"/>
              <w:bottom w:val="nil"/>
              <w:right w:val="nil"/>
            </w:tcBorders>
            <w:shd w:val="clear" w:color="auto" w:fill="auto"/>
            <w:noWrap/>
            <w:vAlign w:val="bottom"/>
            <w:hideMark/>
          </w:tcPr>
          <w:p w14:paraId="2F7D1AB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12.62</w:t>
            </w:r>
          </w:p>
        </w:tc>
        <w:tc>
          <w:tcPr>
            <w:tcW w:w="2640" w:type="dxa"/>
            <w:tcBorders>
              <w:top w:val="single" w:sz="4" w:space="0" w:color="000000"/>
              <w:left w:val="nil"/>
              <w:bottom w:val="nil"/>
              <w:right w:val="single" w:sz="4" w:space="0" w:color="000000"/>
            </w:tcBorders>
            <w:shd w:val="clear" w:color="auto" w:fill="auto"/>
            <w:noWrap/>
            <w:vAlign w:val="bottom"/>
            <w:hideMark/>
          </w:tcPr>
          <w:p w14:paraId="6D77636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535</w:t>
            </w:r>
          </w:p>
        </w:tc>
      </w:tr>
      <w:tr w:rsidR="00A83E9B" w:rsidRPr="00A83E9B" w14:paraId="289FCC87"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7B4023B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FL</w:t>
            </w:r>
          </w:p>
        </w:tc>
        <w:tc>
          <w:tcPr>
            <w:tcW w:w="2300" w:type="dxa"/>
            <w:tcBorders>
              <w:top w:val="single" w:sz="4" w:space="0" w:color="000000"/>
              <w:left w:val="nil"/>
              <w:bottom w:val="nil"/>
              <w:right w:val="nil"/>
            </w:tcBorders>
            <w:shd w:val="clear" w:color="auto" w:fill="auto"/>
            <w:noWrap/>
            <w:vAlign w:val="bottom"/>
            <w:hideMark/>
          </w:tcPr>
          <w:p w14:paraId="66A703F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12.52</w:t>
            </w:r>
          </w:p>
        </w:tc>
        <w:tc>
          <w:tcPr>
            <w:tcW w:w="2640" w:type="dxa"/>
            <w:tcBorders>
              <w:top w:val="single" w:sz="4" w:space="0" w:color="000000"/>
              <w:left w:val="nil"/>
              <w:bottom w:val="nil"/>
              <w:right w:val="single" w:sz="4" w:space="0" w:color="000000"/>
            </w:tcBorders>
            <w:shd w:val="clear" w:color="auto" w:fill="auto"/>
            <w:noWrap/>
            <w:vAlign w:val="bottom"/>
            <w:hideMark/>
          </w:tcPr>
          <w:p w14:paraId="3050D8F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13761</w:t>
            </w:r>
          </w:p>
        </w:tc>
      </w:tr>
      <w:tr w:rsidR="00A83E9B" w:rsidRPr="00A83E9B" w14:paraId="1DC53314"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1576204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ND</w:t>
            </w:r>
          </w:p>
        </w:tc>
        <w:tc>
          <w:tcPr>
            <w:tcW w:w="2300" w:type="dxa"/>
            <w:tcBorders>
              <w:top w:val="single" w:sz="4" w:space="0" w:color="000000"/>
              <w:left w:val="nil"/>
              <w:bottom w:val="nil"/>
              <w:right w:val="nil"/>
            </w:tcBorders>
            <w:shd w:val="clear" w:color="auto" w:fill="auto"/>
            <w:noWrap/>
            <w:vAlign w:val="bottom"/>
            <w:hideMark/>
          </w:tcPr>
          <w:p w14:paraId="6FBFFC7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12.36</w:t>
            </w:r>
          </w:p>
        </w:tc>
        <w:tc>
          <w:tcPr>
            <w:tcW w:w="2640" w:type="dxa"/>
            <w:tcBorders>
              <w:top w:val="single" w:sz="4" w:space="0" w:color="000000"/>
              <w:left w:val="nil"/>
              <w:bottom w:val="nil"/>
              <w:right w:val="single" w:sz="4" w:space="0" w:color="000000"/>
            </w:tcBorders>
            <w:shd w:val="clear" w:color="auto" w:fill="auto"/>
            <w:noWrap/>
            <w:vAlign w:val="bottom"/>
            <w:hideMark/>
          </w:tcPr>
          <w:p w14:paraId="3345F49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467</w:t>
            </w:r>
          </w:p>
        </w:tc>
      </w:tr>
      <w:tr w:rsidR="00A83E9B" w:rsidRPr="00A83E9B" w14:paraId="27C0D063"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31454129"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TX</w:t>
            </w:r>
          </w:p>
        </w:tc>
        <w:tc>
          <w:tcPr>
            <w:tcW w:w="2300" w:type="dxa"/>
            <w:tcBorders>
              <w:top w:val="single" w:sz="4" w:space="0" w:color="000000"/>
              <w:left w:val="nil"/>
              <w:bottom w:val="nil"/>
              <w:right w:val="nil"/>
            </w:tcBorders>
            <w:shd w:val="clear" w:color="auto" w:fill="auto"/>
            <w:noWrap/>
            <w:vAlign w:val="bottom"/>
            <w:hideMark/>
          </w:tcPr>
          <w:p w14:paraId="48E192E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12.22</w:t>
            </w:r>
          </w:p>
        </w:tc>
        <w:tc>
          <w:tcPr>
            <w:tcW w:w="2640" w:type="dxa"/>
            <w:tcBorders>
              <w:top w:val="single" w:sz="4" w:space="0" w:color="000000"/>
              <w:left w:val="nil"/>
              <w:bottom w:val="nil"/>
              <w:right w:val="single" w:sz="4" w:space="0" w:color="000000"/>
            </w:tcBorders>
            <w:shd w:val="clear" w:color="auto" w:fill="auto"/>
            <w:noWrap/>
            <w:vAlign w:val="bottom"/>
            <w:hideMark/>
          </w:tcPr>
          <w:p w14:paraId="10CD1C3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17274</w:t>
            </w:r>
          </w:p>
        </w:tc>
      </w:tr>
      <w:tr w:rsidR="00A83E9B" w:rsidRPr="00A83E9B" w14:paraId="157F6B62"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B072E59"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MD</w:t>
            </w:r>
          </w:p>
        </w:tc>
        <w:tc>
          <w:tcPr>
            <w:tcW w:w="2300" w:type="dxa"/>
            <w:tcBorders>
              <w:top w:val="single" w:sz="4" w:space="0" w:color="000000"/>
              <w:left w:val="nil"/>
              <w:bottom w:val="nil"/>
              <w:right w:val="nil"/>
            </w:tcBorders>
            <w:shd w:val="clear" w:color="auto" w:fill="auto"/>
            <w:noWrap/>
            <w:vAlign w:val="bottom"/>
            <w:hideMark/>
          </w:tcPr>
          <w:p w14:paraId="4D89D1A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12.08</w:t>
            </w:r>
          </w:p>
        </w:tc>
        <w:tc>
          <w:tcPr>
            <w:tcW w:w="2640" w:type="dxa"/>
            <w:tcBorders>
              <w:top w:val="single" w:sz="4" w:space="0" w:color="000000"/>
              <w:left w:val="nil"/>
              <w:bottom w:val="nil"/>
              <w:right w:val="single" w:sz="4" w:space="0" w:color="000000"/>
            </w:tcBorders>
            <w:shd w:val="clear" w:color="auto" w:fill="auto"/>
            <w:noWrap/>
            <w:vAlign w:val="bottom"/>
            <w:hideMark/>
          </w:tcPr>
          <w:p w14:paraId="3B3C5B1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3621</w:t>
            </w:r>
          </w:p>
        </w:tc>
      </w:tr>
      <w:tr w:rsidR="00A83E9B" w:rsidRPr="00A83E9B" w14:paraId="31F49839"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544742E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MI</w:t>
            </w:r>
          </w:p>
        </w:tc>
        <w:tc>
          <w:tcPr>
            <w:tcW w:w="2300" w:type="dxa"/>
            <w:tcBorders>
              <w:top w:val="single" w:sz="4" w:space="0" w:color="000000"/>
              <w:left w:val="nil"/>
              <w:bottom w:val="nil"/>
              <w:right w:val="nil"/>
            </w:tcBorders>
            <w:shd w:val="clear" w:color="auto" w:fill="auto"/>
            <w:noWrap/>
            <w:vAlign w:val="bottom"/>
            <w:hideMark/>
          </w:tcPr>
          <w:p w14:paraId="4CDE698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12.06</w:t>
            </w:r>
          </w:p>
        </w:tc>
        <w:tc>
          <w:tcPr>
            <w:tcW w:w="2640" w:type="dxa"/>
            <w:tcBorders>
              <w:top w:val="single" w:sz="4" w:space="0" w:color="000000"/>
              <w:left w:val="nil"/>
              <w:bottom w:val="nil"/>
              <w:right w:val="single" w:sz="4" w:space="0" w:color="000000"/>
            </w:tcBorders>
            <w:shd w:val="clear" w:color="auto" w:fill="auto"/>
            <w:noWrap/>
            <w:vAlign w:val="bottom"/>
            <w:hideMark/>
          </w:tcPr>
          <w:p w14:paraId="0B82BF6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6062</w:t>
            </w:r>
          </w:p>
        </w:tc>
      </w:tr>
      <w:tr w:rsidR="00A83E9B" w:rsidRPr="00A83E9B" w14:paraId="38D93334"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F808E1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PA</w:t>
            </w:r>
          </w:p>
        </w:tc>
        <w:tc>
          <w:tcPr>
            <w:tcW w:w="2300" w:type="dxa"/>
            <w:tcBorders>
              <w:top w:val="single" w:sz="4" w:space="0" w:color="000000"/>
              <w:left w:val="nil"/>
              <w:bottom w:val="nil"/>
              <w:right w:val="nil"/>
            </w:tcBorders>
            <w:shd w:val="clear" w:color="auto" w:fill="auto"/>
            <w:noWrap/>
            <w:vAlign w:val="bottom"/>
            <w:hideMark/>
          </w:tcPr>
          <w:p w14:paraId="51D7B17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12.02</w:t>
            </w:r>
          </w:p>
        </w:tc>
        <w:tc>
          <w:tcPr>
            <w:tcW w:w="2640" w:type="dxa"/>
            <w:tcBorders>
              <w:top w:val="single" w:sz="4" w:space="0" w:color="000000"/>
              <w:left w:val="nil"/>
              <w:bottom w:val="nil"/>
              <w:right w:val="single" w:sz="4" w:space="0" w:color="000000"/>
            </w:tcBorders>
            <w:shd w:val="clear" w:color="auto" w:fill="auto"/>
            <w:noWrap/>
            <w:vAlign w:val="bottom"/>
            <w:hideMark/>
          </w:tcPr>
          <w:p w14:paraId="5AC0FDE5"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7871</w:t>
            </w:r>
          </w:p>
        </w:tc>
      </w:tr>
      <w:tr w:rsidR="00A83E9B" w:rsidRPr="00A83E9B" w14:paraId="6AFDBA9A"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7F8E12C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OR</w:t>
            </w:r>
          </w:p>
        </w:tc>
        <w:tc>
          <w:tcPr>
            <w:tcW w:w="2300" w:type="dxa"/>
            <w:tcBorders>
              <w:top w:val="single" w:sz="4" w:space="0" w:color="000000"/>
              <w:left w:val="nil"/>
              <w:bottom w:val="nil"/>
              <w:right w:val="nil"/>
            </w:tcBorders>
            <w:shd w:val="clear" w:color="auto" w:fill="auto"/>
            <w:noWrap/>
            <w:vAlign w:val="bottom"/>
            <w:hideMark/>
          </w:tcPr>
          <w:p w14:paraId="087341A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11.94</w:t>
            </w:r>
          </w:p>
        </w:tc>
        <w:tc>
          <w:tcPr>
            <w:tcW w:w="2640" w:type="dxa"/>
            <w:tcBorders>
              <w:top w:val="single" w:sz="4" w:space="0" w:color="000000"/>
              <w:left w:val="nil"/>
              <w:bottom w:val="nil"/>
              <w:right w:val="single" w:sz="4" w:space="0" w:color="000000"/>
            </w:tcBorders>
            <w:shd w:val="clear" w:color="auto" w:fill="auto"/>
            <w:noWrap/>
            <w:vAlign w:val="bottom"/>
            <w:hideMark/>
          </w:tcPr>
          <w:p w14:paraId="48AB342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2612</w:t>
            </w:r>
          </w:p>
        </w:tc>
      </w:tr>
      <w:tr w:rsidR="00A83E9B" w:rsidRPr="00A83E9B" w14:paraId="13E13627"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2EC836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VA</w:t>
            </w:r>
          </w:p>
        </w:tc>
        <w:tc>
          <w:tcPr>
            <w:tcW w:w="2300" w:type="dxa"/>
            <w:tcBorders>
              <w:top w:val="single" w:sz="4" w:space="0" w:color="000000"/>
              <w:left w:val="nil"/>
              <w:bottom w:val="nil"/>
              <w:right w:val="nil"/>
            </w:tcBorders>
            <w:shd w:val="clear" w:color="auto" w:fill="auto"/>
            <w:noWrap/>
            <w:vAlign w:val="bottom"/>
            <w:hideMark/>
          </w:tcPr>
          <w:p w14:paraId="66790D8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11.68</w:t>
            </w:r>
          </w:p>
        </w:tc>
        <w:tc>
          <w:tcPr>
            <w:tcW w:w="2640" w:type="dxa"/>
            <w:tcBorders>
              <w:top w:val="single" w:sz="4" w:space="0" w:color="000000"/>
              <w:left w:val="nil"/>
              <w:bottom w:val="nil"/>
              <w:right w:val="single" w:sz="4" w:space="0" w:color="000000"/>
            </w:tcBorders>
            <w:shd w:val="clear" w:color="auto" w:fill="auto"/>
            <w:noWrap/>
            <w:vAlign w:val="bottom"/>
            <w:hideMark/>
          </w:tcPr>
          <w:p w14:paraId="4D0A015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5096</w:t>
            </w:r>
          </w:p>
        </w:tc>
      </w:tr>
      <w:tr w:rsidR="00A83E9B" w:rsidRPr="00A83E9B" w14:paraId="564ADC5B"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41E732B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DE</w:t>
            </w:r>
          </w:p>
        </w:tc>
        <w:tc>
          <w:tcPr>
            <w:tcW w:w="2300" w:type="dxa"/>
            <w:tcBorders>
              <w:top w:val="single" w:sz="4" w:space="0" w:color="000000"/>
              <w:left w:val="nil"/>
              <w:bottom w:val="nil"/>
              <w:right w:val="nil"/>
            </w:tcBorders>
            <w:shd w:val="clear" w:color="auto" w:fill="auto"/>
            <w:noWrap/>
            <w:vAlign w:val="bottom"/>
            <w:hideMark/>
          </w:tcPr>
          <w:p w14:paraId="5D9140F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11.26</w:t>
            </w:r>
          </w:p>
        </w:tc>
        <w:tc>
          <w:tcPr>
            <w:tcW w:w="2640" w:type="dxa"/>
            <w:tcBorders>
              <w:top w:val="single" w:sz="4" w:space="0" w:color="000000"/>
              <w:left w:val="nil"/>
              <w:bottom w:val="nil"/>
              <w:right w:val="single" w:sz="4" w:space="0" w:color="000000"/>
            </w:tcBorders>
            <w:shd w:val="clear" w:color="auto" w:fill="auto"/>
            <w:noWrap/>
            <w:vAlign w:val="bottom"/>
            <w:hideMark/>
          </w:tcPr>
          <w:p w14:paraId="28761D3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534</w:t>
            </w:r>
          </w:p>
        </w:tc>
      </w:tr>
      <w:tr w:rsidR="00A83E9B" w:rsidRPr="00A83E9B" w14:paraId="51A93EA3"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10F47D0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IL</w:t>
            </w:r>
          </w:p>
        </w:tc>
        <w:tc>
          <w:tcPr>
            <w:tcW w:w="2300" w:type="dxa"/>
            <w:tcBorders>
              <w:top w:val="single" w:sz="4" w:space="0" w:color="000000"/>
              <w:left w:val="nil"/>
              <w:bottom w:val="nil"/>
              <w:right w:val="nil"/>
            </w:tcBorders>
            <w:shd w:val="clear" w:color="auto" w:fill="auto"/>
            <w:noWrap/>
            <w:vAlign w:val="bottom"/>
            <w:hideMark/>
          </w:tcPr>
          <w:p w14:paraId="0E6E4E7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11</w:t>
            </w:r>
          </w:p>
        </w:tc>
        <w:tc>
          <w:tcPr>
            <w:tcW w:w="2640" w:type="dxa"/>
            <w:tcBorders>
              <w:top w:val="single" w:sz="4" w:space="0" w:color="000000"/>
              <w:left w:val="nil"/>
              <w:bottom w:val="nil"/>
              <w:right w:val="single" w:sz="4" w:space="0" w:color="000000"/>
            </w:tcBorders>
            <w:shd w:val="clear" w:color="auto" w:fill="auto"/>
            <w:noWrap/>
            <w:vAlign w:val="bottom"/>
            <w:hideMark/>
          </w:tcPr>
          <w:p w14:paraId="38C3FC0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7002</w:t>
            </w:r>
          </w:p>
        </w:tc>
      </w:tr>
      <w:tr w:rsidR="00A83E9B" w:rsidRPr="00A83E9B" w14:paraId="52D47696"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4D4CABB"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VT</w:t>
            </w:r>
          </w:p>
        </w:tc>
        <w:tc>
          <w:tcPr>
            <w:tcW w:w="2300" w:type="dxa"/>
            <w:tcBorders>
              <w:top w:val="single" w:sz="4" w:space="0" w:color="000000"/>
              <w:left w:val="nil"/>
              <w:bottom w:val="nil"/>
              <w:right w:val="nil"/>
            </w:tcBorders>
            <w:shd w:val="clear" w:color="auto" w:fill="auto"/>
            <w:noWrap/>
            <w:vAlign w:val="bottom"/>
            <w:hideMark/>
          </w:tcPr>
          <w:p w14:paraId="527247C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10.9</w:t>
            </w:r>
          </w:p>
        </w:tc>
        <w:tc>
          <w:tcPr>
            <w:tcW w:w="2640" w:type="dxa"/>
            <w:tcBorders>
              <w:top w:val="single" w:sz="4" w:space="0" w:color="000000"/>
              <w:left w:val="nil"/>
              <w:bottom w:val="nil"/>
              <w:right w:val="single" w:sz="4" w:space="0" w:color="000000"/>
            </w:tcBorders>
            <w:shd w:val="clear" w:color="auto" w:fill="auto"/>
            <w:noWrap/>
            <w:vAlign w:val="bottom"/>
            <w:hideMark/>
          </w:tcPr>
          <w:p w14:paraId="0538104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367</w:t>
            </w:r>
          </w:p>
        </w:tc>
      </w:tr>
    </w:tbl>
    <w:p w14:paraId="04212560" w14:textId="06A37A2B" w:rsidR="00A83E9B" w:rsidRDefault="00A83E9B">
      <w:r>
        <w:br w:type="page"/>
      </w:r>
    </w:p>
    <w:p w14:paraId="48927021" w14:textId="34E477C8" w:rsidR="00A83E9B" w:rsidRDefault="00A83E9B"/>
    <w:p w14:paraId="3BD40CAC" w14:textId="5429BA71" w:rsidR="00A83E9B" w:rsidRPr="00A83E9B" w:rsidRDefault="00A83E9B" w:rsidP="00A83E9B">
      <w:pPr>
        <w:ind w:firstLine="0"/>
        <w:rPr>
          <w:b/>
          <w:bCs/>
        </w:rPr>
      </w:pPr>
      <w:r>
        <w:rPr>
          <w:b/>
          <w:bCs/>
        </w:rPr>
        <w:t>Table 1 (continued)</w:t>
      </w:r>
    </w:p>
    <w:tbl>
      <w:tblPr>
        <w:tblW w:w="6840" w:type="dxa"/>
        <w:tblLook w:val="04A0" w:firstRow="1" w:lastRow="0" w:firstColumn="1" w:lastColumn="0" w:noHBand="0" w:noVBand="1"/>
      </w:tblPr>
      <w:tblGrid>
        <w:gridCol w:w="1900"/>
        <w:gridCol w:w="2300"/>
        <w:gridCol w:w="2640"/>
      </w:tblGrid>
      <w:tr w:rsidR="00A83E9B" w:rsidRPr="00A83E9B" w14:paraId="78C660EF"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3BD644B0" w14:textId="5C2EA29C"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WI</w:t>
            </w:r>
          </w:p>
        </w:tc>
        <w:tc>
          <w:tcPr>
            <w:tcW w:w="2300" w:type="dxa"/>
            <w:tcBorders>
              <w:top w:val="single" w:sz="4" w:space="0" w:color="000000"/>
              <w:left w:val="nil"/>
              <w:bottom w:val="nil"/>
              <w:right w:val="nil"/>
            </w:tcBorders>
            <w:shd w:val="clear" w:color="auto" w:fill="auto"/>
            <w:noWrap/>
            <w:vAlign w:val="bottom"/>
            <w:hideMark/>
          </w:tcPr>
          <w:p w14:paraId="2615F8D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10.5</w:t>
            </w:r>
          </w:p>
        </w:tc>
        <w:tc>
          <w:tcPr>
            <w:tcW w:w="2640" w:type="dxa"/>
            <w:tcBorders>
              <w:top w:val="single" w:sz="4" w:space="0" w:color="000000"/>
              <w:left w:val="nil"/>
              <w:bottom w:val="nil"/>
              <w:right w:val="single" w:sz="4" w:space="0" w:color="000000"/>
            </w:tcBorders>
            <w:shd w:val="clear" w:color="auto" w:fill="auto"/>
            <w:noWrap/>
            <w:vAlign w:val="bottom"/>
            <w:hideMark/>
          </w:tcPr>
          <w:p w14:paraId="33F929D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3103</w:t>
            </w:r>
          </w:p>
        </w:tc>
      </w:tr>
      <w:tr w:rsidR="00A83E9B" w:rsidRPr="00A83E9B" w14:paraId="798DE768"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D81B67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ME</w:t>
            </w:r>
          </w:p>
        </w:tc>
        <w:tc>
          <w:tcPr>
            <w:tcW w:w="2300" w:type="dxa"/>
            <w:tcBorders>
              <w:top w:val="single" w:sz="4" w:space="0" w:color="000000"/>
              <w:left w:val="nil"/>
              <w:bottom w:val="nil"/>
              <w:right w:val="nil"/>
            </w:tcBorders>
            <w:shd w:val="clear" w:color="auto" w:fill="auto"/>
            <w:noWrap/>
            <w:vAlign w:val="bottom"/>
            <w:hideMark/>
          </w:tcPr>
          <w:p w14:paraId="244301C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10.32</w:t>
            </w:r>
          </w:p>
        </w:tc>
        <w:tc>
          <w:tcPr>
            <w:tcW w:w="2640" w:type="dxa"/>
            <w:tcBorders>
              <w:top w:val="single" w:sz="4" w:space="0" w:color="000000"/>
              <w:left w:val="nil"/>
              <w:bottom w:val="nil"/>
              <w:right w:val="single" w:sz="4" w:space="0" w:color="000000"/>
            </w:tcBorders>
            <w:shd w:val="clear" w:color="auto" w:fill="auto"/>
            <w:noWrap/>
            <w:vAlign w:val="bottom"/>
            <w:hideMark/>
          </w:tcPr>
          <w:p w14:paraId="39A7E87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761</w:t>
            </w:r>
          </w:p>
        </w:tc>
      </w:tr>
      <w:tr w:rsidR="00A83E9B" w:rsidRPr="00A83E9B" w14:paraId="1BD9D82B"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53F37A3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WA</w:t>
            </w:r>
          </w:p>
        </w:tc>
        <w:tc>
          <w:tcPr>
            <w:tcW w:w="2300" w:type="dxa"/>
            <w:tcBorders>
              <w:top w:val="single" w:sz="4" w:space="0" w:color="000000"/>
              <w:left w:val="nil"/>
              <w:bottom w:val="nil"/>
              <w:right w:val="nil"/>
            </w:tcBorders>
            <w:shd w:val="clear" w:color="auto" w:fill="auto"/>
            <w:noWrap/>
            <w:vAlign w:val="bottom"/>
            <w:hideMark/>
          </w:tcPr>
          <w:p w14:paraId="3EA560E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10.2</w:t>
            </w:r>
          </w:p>
        </w:tc>
        <w:tc>
          <w:tcPr>
            <w:tcW w:w="2640" w:type="dxa"/>
            <w:tcBorders>
              <w:top w:val="single" w:sz="4" w:space="0" w:color="000000"/>
              <w:left w:val="nil"/>
              <w:bottom w:val="nil"/>
              <w:right w:val="single" w:sz="4" w:space="0" w:color="000000"/>
            </w:tcBorders>
            <w:shd w:val="clear" w:color="auto" w:fill="auto"/>
            <w:noWrap/>
            <w:vAlign w:val="bottom"/>
            <w:hideMark/>
          </w:tcPr>
          <w:p w14:paraId="6984847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3904</w:t>
            </w:r>
          </w:p>
        </w:tc>
      </w:tr>
      <w:tr w:rsidR="00A83E9B" w:rsidRPr="00A83E9B" w14:paraId="53497B27" w14:textId="77777777" w:rsidTr="00A83E9B">
        <w:trPr>
          <w:trHeight w:val="300"/>
        </w:trPr>
        <w:tc>
          <w:tcPr>
            <w:tcW w:w="1900" w:type="dxa"/>
            <w:tcBorders>
              <w:top w:val="single" w:sz="4" w:space="0" w:color="000000"/>
              <w:left w:val="single" w:sz="4" w:space="0" w:color="000000"/>
              <w:bottom w:val="nil"/>
              <w:right w:val="nil"/>
            </w:tcBorders>
            <w:shd w:val="clear" w:color="000000" w:fill="FFFF00"/>
            <w:noWrap/>
            <w:vAlign w:val="bottom"/>
            <w:hideMark/>
          </w:tcPr>
          <w:p w14:paraId="0F46996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NH</w:t>
            </w:r>
          </w:p>
        </w:tc>
        <w:tc>
          <w:tcPr>
            <w:tcW w:w="2300" w:type="dxa"/>
            <w:tcBorders>
              <w:top w:val="single" w:sz="4" w:space="0" w:color="000000"/>
              <w:left w:val="nil"/>
              <w:bottom w:val="nil"/>
              <w:right w:val="nil"/>
            </w:tcBorders>
            <w:shd w:val="clear" w:color="000000" w:fill="FFFF00"/>
            <w:noWrap/>
            <w:vAlign w:val="bottom"/>
            <w:hideMark/>
          </w:tcPr>
          <w:p w14:paraId="2278C01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10.02</w:t>
            </w:r>
          </w:p>
        </w:tc>
        <w:tc>
          <w:tcPr>
            <w:tcW w:w="2640" w:type="dxa"/>
            <w:tcBorders>
              <w:top w:val="single" w:sz="4" w:space="0" w:color="000000"/>
              <w:left w:val="nil"/>
              <w:bottom w:val="nil"/>
              <w:right w:val="single" w:sz="4" w:space="0" w:color="000000"/>
            </w:tcBorders>
            <w:shd w:val="clear" w:color="000000" w:fill="FFFF00"/>
            <w:noWrap/>
            <w:vAlign w:val="bottom"/>
            <w:hideMark/>
          </w:tcPr>
          <w:p w14:paraId="0D6E15D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710</w:t>
            </w:r>
          </w:p>
        </w:tc>
      </w:tr>
      <w:tr w:rsidR="00A83E9B" w:rsidRPr="00A83E9B" w14:paraId="14B5AE3A"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4506660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NE</w:t>
            </w:r>
          </w:p>
        </w:tc>
        <w:tc>
          <w:tcPr>
            <w:tcW w:w="2300" w:type="dxa"/>
            <w:tcBorders>
              <w:top w:val="single" w:sz="4" w:space="0" w:color="000000"/>
              <w:left w:val="nil"/>
              <w:bottom w:val="nil"/>
              <w:right w:val="nil"/>
            </w:tcBorders>
            <w:shd w:val="clear" w:color="auto" w:fill="auto"/>
            <w:noWrap/>
            <w:vAlign w:val="bottom"/>
            <w:hideMark/>
          </w:tcPr>
          <w:p w14:paraId="2184F2BC"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9.14</w:t>
            </w:r>
          </w:p>
        </w:tc>
        <w:tc>
          <w:tcPr>
            <w:tcW w:w="2640" w:type="dxa"/>
            <w:tcBorders>
              <w:top w:val="single" w:sz="4" w:space="0" w:color="000000"/>
              <w:left w:val="nil"/>
              <w:bottom w:val="nil"/>
              <w:right w:val="single" w:sz="4" w:space="0" w:color="000000"/>
            </w:tcBorders>
            <w:shd w:val="clear" w:color="auto" w:fill="auto"/>
            <w:noWrap/>
            <w:vAlign w:val="bottom"/>
            <w:hideMark/>
          </w:tcPr>
          <w:p w14:paraId="0460E81F"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888</w:t>
            </w:r>
          </w:p>
        </w:tc>
      </w:tr>
      <w:tr w:rsidR="00A83E9B" w:rsidRPr="00A83E9B" w14:paraId="7380026A"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18E9AD0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IA</w:t>
            </w:r>
          </w:p>
        </w:tc>
        <w:tc>
          <w:tcPr>
            <w:tcW w:w="2300" w:type="dxa"/>
            <w:tcBorders>
              <w:top w:val="single" w:sz="4" w:space="0" w:color="000000"/>
              <w:left w:val="nil"/>
              <w:bottom w:val="nil"/>
              <w:right w:val="nil"/>
            </w:tcBorders>
            <w:shd w:val="clear" w:color="auto" w:fill="auto"/>
            <w:noWrap/>
            <w:vAlign w:val="bottom"/>
            <w:hideMark/>
          </w:tcPr>
          <w:p w14:paraId="57A0BE96"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8.76</w:t>
            </w:r>
          </w:p>
        </w:tc>
        <w:tc>
          <w:tcPr>
            <w:tcW w:w="2640" w:type="dxa"/>
            <w:tcBorders>
              <w:top w:val="single" w:sz="4" w:space="0" w:color="000000"/>
              <w:left w:val="nil"/>
              <w:bottom w:val="nil"/>
              <w:right w:val="single" w:sz="4" w:space="0" w:color="000000"/>
            </w:tcBorders>
            <w:shd w:val="clear" w:color="auto" w:fill="auto"/>
            <w:noWrap/>
            <w:vAlign w:val="bottom"/>
            <w:hideMark/>
          </w:tcPr>
          <w:p w14:paraId="4CBC6BC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1404</w:t>
            </w:r>
          </w:p>
        </w:tc>
      </w:tr>
      <w:tr w:rsidR="00A83E9B" w:rsidRPr="00A83E9B" w14:paraId="7677BAD3"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10E99B2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MN</w:t>
            </w:r>
          </w:p>
        </w:tc>
        <w:tc>
          <w:tcPr>
            <w:tcW w:w="2300" w:type="dxa"/>
            <w:tcBorders>
              <w:top w:val="single" w:sz="4" w:space="0" w:color="000000"/>
              <w:left w:val="nil"/>
              <w:bottom w:val="nil"/>
              <w:right w:val="nil"/>
            </w:tcBorders>
            <w:shd w:val="clear" w:color="auto" w:fill="auto"/>
            <w:noWrap/>
            <w:vAlign w:val="bottom"/>
            <w:hideMark/>
          </w:tcPr>
          <w:p w14:paraId="6CF166A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7.82</w:t>
            </w:r>
          </w:p>
        </w:tc>
        <w:tc>
          <w:tcPr>
            <w:tcW w:w="2640" w:type="dxa"/>
            <w:tcBorders>
              <w:top w:val="single" w:sz="4" w:space="0" w:color="000000"/>
              <w:left w:val="nil"/>
              <w:bottom w:val="nil"/>
              <w:right w:val="single" w:sz="4" w:space="0" w:color="000000"/>
            </w:tcBorders>
            <w:shd w:val="clear" w:color="auto" w:fill="auto"/>
            <w:noWrap/>
            <w:vAlign w:val="bottom"/>
            <w:hideMark/>
          </w:tcPr>
          <w:p w14:paraId="03FC05D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2209</w:t>
            </w:r>
          </w:p>
        </w:tc>
      </w:tr>
      <w:tr w:rsidR="00A83E9B" w:rsidRPr="00A83E9B" w14:paraId="0D2505C8"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A472EA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CA</w:t>
            </w:r>
          </w:p>
        </w:tc>
        <w:tc>
          <w:tcPr>
            <w:tcW w:w="2300" w:type="dxa"/>
            <w:tcBorders>
              <w:top w:val="single" w:sz="4" w:space="0" w:color="000000"/>
              <w:left w:val="nil"/>
              <w:bottom w:val="nil"/>
              <w:right w:val="nil"/>
            </w:tcBorders>
            <w:shd w:val="clear" w:color="auto" w:fill="auto"/>
            <w:noWrap/>
            <w:vAlign w:val="bottom"/>
            <w:hideMark/>
          </w:tcPr>
          <w:p w14:paraId="47D6B72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7.64</w:t>
            </w:r>
          </w:p>
        </w:tc>
        <w:tc>
          <w:tcPr>
            <w:tcW w:w="2640" w:type="dxa"/>
            <w:tcBorders>
              <w:top w:val="single" w:sz="4" w:space="0" w:color="000000"/>
              <w:left w:val="nil"/>
              <w:bottom w:val="nil"/>
              <w:right w:val="single" w:sz="4" w:space="0" w:color="000000"/>
            </w:tcBorders>
            <w:shd w:val="clear" w:color="auto" w:fill="auto"/>
            <w:noWrap/>
            <w:vAlign w:val="bottom"/>
            <w:hideMark/>
          </w:tcPr>
          <w:p w14:paraId="133C58B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15448</w:t>
            </w:r>
          </w:p>
        </w:tc>
      </w:tr>
      <w:tr w:rsidR="00A83E9B" w:rsidRPr="00A83E9B" w14:paraId="7FBDADE8"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605B8932"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CT</w:t>
            </w:r>
          </w:p>
        </w:tc>
        <w:tc>
          <w:tcPr>
            <w:tcW w:w="2300" w:type="dxa"/>
            <w:tcBorders>
              <w:top w:val="single" w:sz="4" w:space="0" w:color="000000"/>
              <w:left w:val="nil"/>
              <w:bottom w:val="nil"/>
              <w:right w:val="nil"/>
            </w:tcBorders>
            <w:shd w:val="clear" w:color="auto" w:fill="auto"/>
            <w:noWrap/>
            <w:vAlign w:val="bottom"/>
            <w:hideMark/>
          </w:tcPr>
          <w:p w14:paraId="32AB1E3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5.04</w:t>
            </w:r>
          </w:p>
        </w:tc>
        <w:tc>
          <w:tcPr>
            <w:tcW w:w="2640" w:type="dxa"/>
            <w:tcBorders>
              <w:top w:val="single" w:sz="4" w:space="0" w:color="000000"/>
              <w:left w:val="nil"/>
              <w:bottom w:val="nil"/>
              <w:right w:val="single" w:sz="4" w:space="0" w:color="000000"/>
            </w:tcBorders>
            <w:shd w:val="clear" w:color="auto" w:fill="auto"/>
            <w:noWrap/>
            <w:vAlign w:val="bottom"/>
            <w:hideMark/>
          </w:tcPr>
          <w:p w14:paraId="69B27EF7"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925</w:t>
            </w:r>
          </w:p>
        </w:tc>
      </w:tr>
      <w:tr w:rsidR="00A83E9B" w:rsidRPr="00A83E9B" w14:paraId="34EAAFF7"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AC597D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NJ</w:t>
            </w:r>
          </w:p>
        </w:tc>
        <w:tc>
          <w:tcPr>
            <w:tcW w:w="2300" w:type="dxa"/>
            <w:tcBorders>
              <w:top w:val="single" w:sz="4" w:space="0" w:color="000000"/>
              <w:left w:val="nil"/>
              <w:bottom w:val="nil"/>
              <w:right w:val="nil"/>
            </w:tcBorders>
            <w:shd w:val="clear" w:color="auto" w:fill="auto"/>
            <w:noWrap/>
            <w:vAlign w:val="bottom"/>
            <w:hideMark/>
          </w:tcPr>
          <w:p w14:paraId="795FD96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5.02</w:t>
            </w:r>
          </w:p>
        </w:tc>
        <w:tc>
          <w:tcPr>
            <w:tcW w:w="2640" w:type="dxa"/>
            <w:tcBorders>
              <w:top w:val="single" w:sz="4" w:space="0" w:color="000000"/>
              <w:left w:val="nil"/>
              <w:bottom w:val="nil"/>
              <w:right w:val="single" w:sz="4" w:space="0" w:color="000000"/>
            </w:tcBorders>
            <w:shd w:val="clear" w:color="auto" w:fill="auto"/>
            <w:noWrap/>
            <w:vAlign w:val="bottom"/>
            <w:hideMark/>
          </w:tcPr>
          <w:p w14:paraId="6D24B96E"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2226</w:t>
            </w:r>
          </w:p>
        </w:tc>
      </w:tr>
      <w:tr w:rsidR="00A83E9B" w:rsidRPr="00A83E9B" w14:paraId="04B5B24A"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2A6D6C13"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RI</w:t>
            </w:r>
          </w:p>
        </w:tc>
        <w:tc>
          <w:tcPr>
            <w:tcW w:w="2300" w:type="dxa"/>
            <w:tcBorders>
              <w:top w:val="single" w:sz="4" w:space="0" w:color="000000"/>
              <w:left w:val="nil"/>
              <w:bottom w:val="nil"/>
              <w:right w:val="nil"/>
            </w:tcBorders>
            <w:shd w:val="clear" w:color="auto" w:fill="auto"/>
            <w:noWrap/>
            <w:vAlign w:val="bottom"/>
            <w:hideMark/>
          </w:tcPr>
          <w:p w14:paraId="42D7EA78"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4.12</w:t>
            </w:r>
          </w:p>
        </w:tc>
        <w:tc>
          <w:tcPr>
            <w:tcW w:w="2640" w:type="dxa"/>
            <w:tcBorders>
              <w:top w:val="single" w:sz="4" w:space="0" w:color="000000"/>
              <w:left w:val="nil"/>
              <w:bottom w:val="nil"/>
              <w:right w:val="single" w:sz="4" w:space="0" w:color="000000"/>
            </w:tcBorders>
            <w:shd w:val="clear" w:color="auto" w:fill="auto"/>
            <w:noWrap/>
            <w:vAlign w:val="bottom"/>
            <w:hideMark/>
          </w:tcPr>
          <w:p w14:paraId="704AE810"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228</w:t>
            </w:r>
          </w:p>
        </w:tc>
      </w:tr>
      <w:tr w:rsidR="00A83E9B" w:rsidRPr="00A83E9B" w14:paraId="2DFAEFFF"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498579C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NY</w:t>
            </w:r>
          </w:p>
        </w:tc>
        <w:tc>
          <w:tcPr>
            <w:tcW w:w="2300" w:type="dxa"/>
            <w:tcBorders>
              <w:top w:val="single" w:sz="4" w:space="0" w:color="000000"/>
              <w:left w:val="nil"/>
              <w:bottom w:val="nil"/>
              <w:right w:val="nil"/>
            </w:tcBorders>
            <w:shd w:val="clear" w:color="auto" w:fill="auto"/>
            <w:noWrap/>
            <w:vAlign w:val="bottom"/>
            <w:hideMark/>
          </w:tcPr>
          <w:p w14:paraId="209CB5C9"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4.06</w:t>
            </w:r>
          </w:p>
        </w:tc>
        <w:tc>
          <w:tcPr>
            <w:tcW w:w="2640" w:type="dxa"/>
            <w:tcBorders>
              <w:top w:val="single" w:sz="4" w:space="0" w:color="000000"/>
              <w:left w:val="nil"/>
              <w:bottom w:val="nil"/>
              <w:right w:val="single" w:sz="4" w:space="0" w:color="000000"/>
            </w:tcBorders>
            <w:shd w:val="clear" w:color="auto" w:fill="auto"/>
            <w:noWrap/>
            <w:vAlign w:val="bottom"/>
            <w:hideMark/>
          </w:tcPr>
          <w:p w14:paraId="36F69D3D"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4146</w:t>
            </w:r>
          </w:p>
        </w:tc>
      </w:tr>
      <w:tr w:rsidR="00A83E9B" w:rsidRPr="00A83E9B" w14:paraId="1733BF6B" w14:textId="77777777" w:rsidTr="00A83E9B">
        <w:trPr>
          <w:trHeight w:val="300"/>
        </w:trPr>
        <w:tc>
          <w:tcPr>
            <w:tcW w:w="1900" w:type="dxa"/>
            <w:tcBorders>
              <w:top w:val="single" w:sz="4" w:space="0" w:color="000000"/>
              <w:left w:val="single" w:sz="4" w:space="0" w:color="000000"/>
              <w:bottom w:val="nil"/>
              <w:right w:val="nil"/>
            </w:tcBorders>
            <w:shd w:val="clear" w:color="auto" w:fill="auto"/>
            <w:noWrap/>
            <w:vAlign w:val="bottom"/>
            <w:hideMark/>
          </w:tcPr>
          <w:p w14:paraId="0ED5E46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HI</w:t>
            </w:r>
          </w:p>
        </w:tc>
        <w:tc>
          <w:tcPr>
            <w:tcW w:w="2300" w:type="dxa"/>
            <w:tcBorders>
              <w:top w:val="single" w:sz="4" w:space="0" w:color="000000"/>
              <w:left w:val="nil"/>
              <w:bottom w:val="nil"/>
              <w:right w:val="nil"/>
            </w:tcBorders>
            <w:shd w:val="clear" w:color="auto" w:fill="auto"/>
            <w:noWrap/>
            <w:vAlign w:val="bottom"/>
            <w:hideMark/>
          </w:tcPr>
          <w:p w14:paraId="3EA70F71"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3.8</w:t>
            </w:r>
          </w:p>
        </w:tc>
        <w:tc>
          <w:tcPr>
            <w:tcW w:w="2640" w:type="dxa"/>
            <w:tcBorders>
              <w:top w:val="single" w:sz="4" w:space="0" w:color="000000"/>
              <w:left w:val="nil"/>
              <w:bottom w:val="nil"/>
              <w:right w:val="single" w:sz="4" w:space="0" w:color="000000"/>
            </w:tcBorders>
            <w:shd w:val="clear" w:color="auto" w:fill="auto"/>
            <w:noWrap/>
            <w:vAlign w:val="bottom"/>
            <w:hideMark/>
          </w:tcPr>
          <w:p w14:paraId="2A08305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281</w:t>
            </w:r>
          </w:p>
        </w:tc>
      </w:tr>
      <w:tr w:rsidR="00A83E9B" w:rsidRPr="00A83E9B" w14:paraId="5E6A977D" w14:textId="77777777" w:rsidTr="00A83E9B">
        <w:trPr>
          <w:trHeight w:val="300"/>
        </w:trPr>
        <w:tc>
          <w:tcPr>
            <w:tcW w:w="1900" w:type="dxa"/>
            <w:tcBorders>
              <w:top w:val="single" w:sz="4" w:space="0" w:color="000000"/>
              <w:left w:val="single" w:sz="4" w:space="0" w:color="000000"/>
              <w:bottom w:val="single" w:sz="4" w:space="0" w:color="000000"/>
              <w:right w:val="nil"/>
            </w:tcBorders>
            <w:shd w:val="clear" w:color="auto" w:fill="auto"/>
            <w:noWrap/>
            <w:vAlign w:val="bottom"/>
            <w:hideMark/>
          </w:tcPr>
          <w:p w14:paraId="374333BA"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MA</w:t>
            </w:r>
          </w:p>
        </w:tc>
        <w:tc>
          <w:tcPr>
            <w:tcW w:w="2300" w:type="dxa"/>
            <w:tcBorders>
              <w:top w:val="single" w:sz="4" w:space="0" w:color="000000"/>
              <w:left w:val="nil"/>
              <w:bottom w:val="single" w:sz="4" w:space="0" w:color="000000"/>
              <w:right w:val="nil"/>
            </w:tcBorders>
            <w:shd w:val="clear" w:color="auto" w:fill="auto"/>
            <w:noWrap/>
            <w:vAlign w:val="bottom"/>
            <w:hideMark/>
          </w:tcPr>
          <w:p w14:paraId="282447D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3.4</w:t>
            </w:r>
          </w:p>
        </w:tc>
        <w:tc>
          <w:tcPr>
            <w:tcW w:w="2640" w:type="dxa"/>
            <w:tcBorders>
              <w:top w:val="single" w:sz="4" w:space="0" w:color="000000"/>
              <w:left w:val="nil"/>
              <w:bottom w:val="single" w:sz="4" w:space="0" w:color="000000"/>
              <w:right w:val="single" w:sz="4" w:space="0" w:color="000000"/>
            </w:tcBorders>
            <w:shd w:val="clear" w:color="auto" w:fill="auto"/>
            <w:noWrap/>
            <w:vAlign w:val="bottom"/>
            <w:hideMark/>
          </w:tcPr>
          <w:p w14:paraId="12E46104" w14:textId="77777777" w:rsidR="00A83E9B" w:rsidRPr="00A83E9B" w:rsidRDefault="00A83E9B" w:rsidP="00A83E9B">
            <w:pPr>
              <w:spacing w:line="240" w:lineRule="auto"/>
              <w:ind w:firstLine="0"/>
              <w:rPr>
                <w:rFonts w:ascii="Calibri" w:eastAsia="Times New Roman" w:hAnsi="Calibri" w:cs="Calibri"/>
                <w:color w:val="000000"/>
                <w:kern w:val="0"/>
                <w:sz w:val="22"/>
                <w:szCs w:val="22"/>
                <w:lang w:eastAsia="en-US"/>
              </w:rPr>
            </w:pPr>
            <w:r w:rsidRPr="00A83E9B">
              <w:rPr>
                <w:rFonts w:ascii="Calibri" w:eastAsia="Times New Roman" w:hAnsi="Calibri" w:cs="Calibri"/>
                <w:color w:val="000000"/>
                <w:kern w:val="0"/>
                <w:sz w:val="22"/>
                <w:szCs w:val="22"/>
                <w:lang w:eastAsia="en-US"/>
              </w:rPr>
              <w:t>1222</w:t>
            </w:r>
          </w:p>
        </w:tc>
      </w:tr>
    </w:tbl>
    <w:p w14:paraId="3E38ED02" w14:textId="0E51B298" w:rsidR="001324D9" w:rsidRPr="00A11179" w:rsidRDefault="00A11179" w:rsidP="0005537D">
      <w:pPr>
        <w:ind w:firstLine="0"/>
      </w:pPr>
      <w:r>
        <w:rPr>
          <w:i/>
          <w:iCs/>
        </w:rPr>
        <w:t>Note.</w:t>
      </w:r>
      <w:r w:rsidRPr="00A11179">
        <w:t xml:space="preserve"> </w:t>
      </w:r>
      <w:r w:rsidRPr="00A11179">
        <w:rPr>
          <w:i/>
          <w:iCs/>
        </w:rPr>
        <w:t xml:space="preserve">Stats of the States - Firearm Mortality. (2021). </w:t>
      </w:r>
      <w:hyperlink r:id="rId10" w:history="1">
        <w:r w:rsidRPr="005E5F99">
          <w:rPr>
            <w:rStyle w:val="Hyperlink"/>
            <w:i/>
            <w:iCs/>
          </w:rPr>
          <w:t>https://www.cdc.gov/nchs/pressroom/sosmap/firearm_mortality/firearm.htm</w:t>
        </w:r>
      </w:hyperlink>
      <w:r>
        <w:rPr>
          <w:i/>
          <w:iCs/>
        </w:rPr>
        <w:t xml:space="preserve"> </w:t>
      </w:r>
    </w:p>
    <w:p w14:paraId="2AE0D4D5" w14:textId="77777777" w:rsidR="00A11179" w:rsidRDefault="00080F93" w:rsidP="0005537D">
      <w:pPr>
        <w:ind w:firstLine="0"/>
      </w:pPr>
      <w:r>
        <w:tab/>
      </w:r>
    </w:p>
    <w:p w14:paraId="3B5B584F" w14:textId="021335BF" w:rsidR="00080F93" w:rsidRDefault="00080F93" w:rsidP="00A11179">
      <w:r>
        <w:t xml:space="preserve">It seems that </w:t>
      </w:r>
      <w:r w:rsidR="00486EFF">
        <w:t>a higher interest in buying a gun seems to correlate somewhat with states that have a higher firearm mortality rate.</w:t>
      </w:r>
      <w:r w:rsidR="00971CB3">
        <w:t xml:space="preserve"> </w:t>
      </w:r>
      <w:r w:rsidR="00486EFF">
        <w:t xml:space="preserve"> </w:t>
      </w:r>
      <w:r w:rsidR="00D7503E">
        <w:t xml:space="preserve">The correlation isn’t as strong as I thought it would </w:t>
      </w:r>
      <w:r w:rsidR="0042125B">
        <w:t>be</w:t>
      </w:r>
      <w:r w:rsidR="00D7503E">
        <w:t xml:space="preserve"> </w:t>
      </w:r>
      <w:r w:rsidR="002D53DE">
        <w:t>though</w:t>
      </w:r>
      <w:r w:rsidR="005161F9">
        <w:t>.</w:t>
      </w:r>
      <w:r w:rsidR="00A2708A">
        <w:t xml:space="preserve"> There may be other </w:t>
      </w:r>
      <w:r w:rsidR="003010DD">
        <w:t>data elements missing that would need to be uncovered to confirm the theory.</w:t>
      </w:r>
    </w:p>
    <w:p w14:paraId="3601930A" w14:textId="77777777" w:rsidR="00AB3781" w:rsidRPr="00BD4402" w:rsidRDefault="00AB3781" w:rsidP="00A11179"/>
    <w:p w14:paraId="2E8D552C" w14:textId="0140DFE7" w:rsidR="00FB09E2" w:rsidRDefault="00FB09E2" w:rsidP="00FB09E2">
      <w:pPr>
        <w:ind w:firstLine="0"/>
        <w:rPr>
          <w:b/>
          <w:bCs/>
        </w:rPr>
      </w:pPr>
      <w:r>
        <w:rPr>
          <w:b/>
          <w:bCs/>
        </w:rPr>
        <w:t>Remote Working Productivity</w:t>
      </w:r>
      <w:r w:rsidR="00BA5974">
        <w:rPr>
          <w:b/>
          <w:bCs/>
        </w:rPr>
        <w:t xml:space="preserve"> and Happiness</w:t>
      </w:r>
    </w:p>
    <w:p w14:paraId="4D185899" w14:textId="2DC67FE1" w:rsidR="00AB3781" w:rsidRDefault="00682004" w:rsidP="00FB09E2">
      <w:pPr>
        <w:ind w:firstLine="0"/>
      </w:pPr>
      <w:r>
        <w:rPr>
          <w:b/>
          <w:bCs/>
        </w:rPr>
        <w:tab/>
      </w:r>
      <w:r>
        <w:t xml:space="preserve">For this research topic, the goal is to find a correlation between working remote and productivity. </w:t>
      </w:r>
      <w:r w:rsidR="004C6510">
        <w:t xml:space="preserve">During the COVID-19 pandemic a lot of organizations started to utilize remote </w:t>
      </w:r>
      <w:r w:rsidR="006B13B1">
        <w:t>working,</w:t>
      </w:r>
      <w:r w:rsidR="00420549">
        <w:t xml:space="preserve"> and some have even kept this strategy even after most businesses started allowing employees back</w:t>
      </w:r>
      <w:r w:rsidR="006B13B1">
        <w:t xml:space="preserve"> in the work area. From my own personal experience working remote, I feel that my productivity and overall happiness have gone up dramatically</w:t>
      </w:r>
      <w:r w:rsidR="0026442C">
        <w:t xml:space="preserve"> and want to confirm if this is being seen throughout the workforce. </w:t>
      </w:r>
      <w:r w:rsidR="001E7E22">
        <w:t xml:space="preserve">To test </w:t>
      </w:r>
      <w:r w:rsidR="00933BFD">
        <w:t>this,</w:t>
      </w:r>
      <w:r w:rsidR="001E7E22">
        <w:t xml:space="preserve"> I’ll be searching for key words which indicate that a person is working remote</w:t>
      </w:r>
      <w:r w:rsidR="00D72444">
        <w:t xml:space="preserve"> and then compare that to neg</w:t>
      </w:r>
      <w:r w:rsidR="00933BFD">
        <w:t xml:space="preserve">ative remote working indicators and positive remote working indicators. </w:t>
      </w:r>
      <w:r w:rsidR="001B3CCB">
        <w:t xml:space="preserve">Figure 2 below shows </w:t>
      </w:r>
      <w:r w:rsidR="005F2BFB">
        <w:t>search trends for ‘Telecommuting’ and ‘working from home’.</w:t>
      </w:r>
    </w:p>
    <w:p w14:paraId="07E5888D" w14:textId="0BB443F8" w:rsidR="005F2BFB" w:rsidRDefault="005F2BFB" w:rsidP="00FB09E2">
      <w:pPr>
        <w:ind w:firstLine="0"/>
      </w:pPr>
    </w:p>
    <w:p w14:paraId="1DA04428" w14:textId="50E1D478" w:rsidR="005F2BFB" w:rsidRDefault="005F2BFB" w:rsidP="00FB09E2">
      <w:pPr>
        <w:ind w:firstLine="0"/>
        <w:rPr>
          <w:b/>
          <w:bCs/>
        </w:rPr>
      </w:pPr>
      <w:r>
        <w:rPr>
          <w:b/>
          <w:bCs/>
        </w:rPr>
        <w:t>Figure 2</w:t>
      </w:r>
    </w:p>
    <w:p w14:paraId="02A0DDC8" w14:textId="051D12F4" w:rsidR="005F2BFB" w:rsidRPr="00B4160B" w:rsidRDefault="008A2232" w:rsidP="00FB09E2">
      <w:pPr>
        <w:ind w:firstLine="0"/>
        <w:rPr>
          <w:i/>
          <w:iCs/>
        </w:rPr>
      </w:pPr>
      <w:r>
        <w:rPr>
          <w:noProof/>
        </w:rPr>
        <w:drawing>
          <wp:anchor distT="0" distB="0" distL="114300" distR="114300" simplePos="0" relativeHeight="251660288" behindDoc="0" locked="0" layoutInCell="1" allowOverlap="1" wp14:anchorId="05A3FDC7" wp14:editId="2D5F30A1">
            <wp:simplePos x="0" y="0"/>
            <wp:positionH relativeFrom="page">
              <wp:posOffset>277495</wp:posOffset>
            </wp:positionH>
            <wp:positionV relativeFrom="paragraph">
              <wp:posOffset>498475</wp:posOffset>
            </wp:positionV>
            <wp:extent cx="7249795" cy="3934460"/>
            <wp:effectExtent l="190500" t="152400" r="198755" b="2184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249795" cy="393446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4160B">
        <w:rPr>
          <w:i/>
          <w:iCs/>
        </w:rPr>
        <w:t>Searches Related to Working from Home</w:t>
      </w:r>
    </w:p>
    <w:p w14:paraId="05943EBD" w14:textId="17431F86" w:rsidR="00C26092" w:rsidRDefault="00C26092" w:rsidP="00FB09E2">
      <w:pPr>
        <w:ind w:firstLine="0"/>
      </w:pPr>
    </w:p>
    <w:p w14:paraId="2993F34E" w14:textId="62914679" w:rsidR="00933BFD" w:rsidRDefault="007E67C1" w:rsidP="00FB09E2">
      <w:pPr>
        <w:ind w:firstLine="0"/>
      </w:pPr>
      <w:r>
        <w:rPr>
          <w:i/>
          <w:iCs/>
        </w:rPr>
        <w:t xml:space="preserve">Note. </w:t>
      </w:r>
      <w:r>
        <w:t>Generated by Google Trends.</w:t>
      </w:r>
    </w:p>
    <w:p w14:paraId="7A4977BB" w14:textId="7BF445FE" w:rsidR="007E67C1" w:rsidRPr="007E67C1" w:rsidRDefault="007E67C1" w:rsidP="00FB09E2">
      <w:pPr>
        <w:ind w:firstLine="0"/>
      </w:pPr>
      <w:r>
        <w:tab/>
      </w:r>
      <w:r w:rsidR="008071C5">
        <w:t>After review, t</w:t>
      </w:r>
      <w:r w:rsidR="00973076">
        <w:t>his</w:t>
      </w:r>
      <w:r w:rsidR="004022E8">
        <w:t xml:space="preserve"> may not be a good topic to research via Google trends due to </w:t>
      </w:r>
      <w:r w:rsidR="00BE7BE1">
        <w:t>ambiguity of search topics and lack of supporting data related to working remote. A lot of sites seem to have polls that they’ve generated</w:t>
      </w:r>
      <w:r w:rsidR="007F6BFB">
        <w:t xml:space="preserve"> but even with that, productivity and happiness may </w:t>
      </w:r>
      <w:r w:rsidR="00127F93">
        <w:t>be too hard to measure</w:t>
      </w:r>
      <w:r w:rsidR="007738D9">
        <w:t xml:space="preserve"> and correlate with working remote.</w:t>
      </w:r>
    </w:p>
    <w:p w14:paraId="4EC63CCB" w14:textId="77777777" w:rsidR="007E67C1" w:rsidRPr="00682004" w:rsidRDefault="007E67C1" w:rsidP="00FB09E2">
      <w:pPr>
        <w:ind w:firstLine="0"/>
      </w:pPr>
    </w:p>
    <w:p w14:paraId="637DA5D3" w14:textId="77777777" w:rsidR="00835483" w:rsidRDefault="00835483" w:rsidP="00FB09E2">
      <w:pPr>
        <w:ind w:firstLine="0"/>
        <w:rPr>
          <w:b/>
          <w:bCs/>
        </w:rPr>
      </w:pPr>
    </w:p>
    <w:p w14:paraId="0F669A42" w14:textId="77777777" w:rsidR="00835483" w:rsidRDefault="00835483" w:rsidP="00FB09E2">
      <w:pPr>
        <w:ind w:firstLine="0"/>
        <w:rPr>
          <w:b/>
          <w:bCs/>
        </w:rPr>
      </w:pPr>
    </w:p>
    <w:p w14:paraId="0CD2583A" w14:textId="77777777" w:rsidR="00835483" w:rsidRDefault="00835483" w:rsidP="00FB09E2">
      <w:pPr>
        <w:ind w:firstLine="0"/>
        <w:rPr>
          <w:b/>
          <w:bCs/>
        </w:rPr>
      </w:pPr>
    </w:p>
    <w:p w14:paraId="226B3DB5" w14:textId="77777777" w:rsidR="00835483" w:rsidRDefault="00835483" w:rsidP="00FB09E2">
      <w:pPr>
        <w:ind w:firstLine="0"/>
        <w:rPr>
          <w:b/>
          <w:bCs/>
        </w:rPr>
      </w:pPr>
    </w:p>
    <w:p w14:paraId="346FB8FA" w14:textId="7C8F598C" w:rsidR="00835483" w:rsidRDefault="00581D1A" w:rsidP="00FB09E2">
      <w:pPr>
        <w:ind w:firstLine="0"/>
        <w:rPr>
          <w:b/>
          <w:bCs/>
        </w:rPr>
      </w:pPr>
      <w:r>
        <w:rPr>
          <w:b/>
          <w:bCs/>
        </w:rPr>
        <w:t xml:space="preserve">More Parents Teaching </w:t>
      </w:r>
      <w:r w:rsidR="000E26BD">
        <w:rPr>
          <w:b/>
          <w:bCs/>
        </w:rPr>
        <w:t>Kids to Code</w:t>
      </w:r>
    </w:p>
    <w:p w14:paraId="20166CDE" w14:textId="470C0D86" w:rsidR="00A37ACF" w:rsidRPr="00835483" w:rsidRDefault="0052702B" w:rsidP="00835483">
      <w:pPr>
        <w:rPr>
          <w:b/>
          <w:bCs/>
        </w:rPr>
      </w:pPr>
      <w:r>
        <w:t>For this topic, my goal is to try and find if there is any sort of increase</w:t>
      </w:r>
      <w:r w:rsidR="003F5518">
        <w:t xml:space="preserve"> in </w:t>
      </w:r>
      <w:r w:rsidR="00A37ACF">
        <w:t>coding education for kids. To find this I’ll be looking at popular coding apps for kids and seeing if there is any increase in searches for these apps via Google Trends. Figure 3 below represents my findings.</w:t>
      </w:r>
    </w:p>
    <w:p w14:paraId="63D35B54" w14:textId="5AE52D28" w:rsidR="003876B3" w:rsidRDefault="003876B3" w:rsidP="00FB09E2">
      <w:pPr>
        <w:ind w:firstLine="0"/>
      </w:pPr>
    </w:p>
    <w:p w14:paraId="2502472D" w14:textId="1DAF4669" w:rsidR="001B0326" w:rsidRPr="001B0326" w:rsidRDefault="001B0326" w:rsidP="00FB09E2">
      <w:pPr>
        <w:ind w:firstLine="0"/>
        <w:rPr>
          <w:b/>
          <w:bCs/>
        </w:rPr>
      </w:pPr>
      <w:r w:rsidRPr="001B0326">
        <w:rPr>
          <w:b/>
          <w:bCs/>
        </w:rPr>
        <w:t>Figure 3</w:t>
      </w:r>
    </w:p>
    <w:p w14:paraId="682CE496" w14:textId="11D7DE49" w:rsidR="001B0326" w:rsidRPr="001B0326" w:rsidRDefault="001B0326" w:rsidP="00FB09E2">
      <w:pPr>
        <w:ind w:firstLine="0"/>
        <w:rPr>
          <w:i/>
          <w:iCs/>
        </w:rPr>
      </w:pPr>
      <w:r w:rsidRPr="001B0326">
        <w:rPr>
          <w:i/>
          <w:iCs/>
        </w:rPr>
        <w:t>Searches for Apps That Teach Kids to Code</w:t>
      </w:r>
    </w:p>
    <w:p w14:paraId="0136EE89" w14:textId="0F9A18C9" w:rsidR="0084028A" w:rsidRPr="00835483" w:rsidRDefault="00C77C09" w:rsidP="00FB09E2">
      <w:pPr>
        <w:ind w:firstLine="0"/>
        <w:rPr>
          <w:i/>
          <w:iCs/>
        </w:rPr>
      </w:pPr>
      <w:r>
        <w:rPr>
          <w:noProof/>
        </w:rPr>
        <w:drawing>
          <wp:anchor distT="0" distB="0" distL="114300" distR="114300" simplePos="0" relativeHeight="251664384" behindDoc="1" locked="0" layoutInCell="1" allowOverlap="1" wp14:anchorId="3F6B3C5B" wp14:editId="48AE1EEC">
            <wp:simplePos x="0" y="0"/>
            <wp:positionH relativeFrom="column">
              <wp:posOffset>-118110</wp:posOffset>
            </wp:positionH>
            <wp:positionV relativeFrom="paragraph">
              <wp:posOffset>148590</wp:posOffset>
            </wp:positionV>
            <wp:extent cx="7232650" cy="4526280"/>
            <wp:effectExtent l="190500" t="152400" r="196850" b="198120"/>
            <wp:wrapTight wrapText="bothSides">
              <wp:wrapPolygon edited="0">
                <wp:start x="-398" y="-727"/>
                <wp:lineTo x="-569" y="-545"/>
                <wp:lineTo x="-569" y="21273"/>
                <wp:lineTo x="-455" y="22455"/>
                <wp:lineTo x="22017" y="22455"/>
                <wp:lineTo x="22131" y="21273"/>
                <wp:lineTo x="22131" y="909"/>
                <wp:lineTo x="21960" y="-455"/>
                <wp:lineTo x="21960" y="-727"/>
                <wp:lineTo x="-398" y="-7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232650" cy="452628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4028A">
        <w:rPr>
          <w:i/>
          <w:iCs/>
        </w:rPr>
        <w:t xml:space="preserve">Note. </w:t>
      </w:r>
      <w:r w:rsidR="0084028A">
        <w:t>Generated via Google Trends.</w:t>
      </w:r>
    </w:p>
    <w:p w14:paraId="12A2242D" w14:textId="79D7AB3A" w:rsidR="00A75295" w:rsidRDefault="00EF571E" w:rsidP="00FB09E2">
      <w:pPr>
        <w:ind w:firstLine="0"/>
        <w:rPr>
          <w:b/>
          <w:bCs/>
        </w:rPr>
      </w:pPr>
      <w:r>
        <w:rPr>
          <w:b/>
          <w:bCs/>
        </w:rPr>
        <w:tab/>
      </w:r>
    </w:p>
    <w:p w14:paraId="5F5B17E7" w14:textId="54631EAE" w:rsidR="00EC69B8" w:rsidRPr="003354E6" w:rsidRDefault="00EC69B8" w:rsidP="00FB09E2">
      <w:pPr>
        <w:ind w:firstLine="0"/>
      </w:pPr>
      <w:r>
        <w:rPr>
          <w:b/>
          <w:bCs/>
        </w:rPr>
        <w:tab/>
      </w:r>
      <w:r>
        <w:t xml:space="preserve">From what the data is </w:t>
      </w:r>
      <w:r w:rsidR="00C77C09">
        <w:t xml:space="preserve">showing, it seems there was </w:t>
      </w:r>
      <w:r w:rsidR="00103394">
        <w:t>a</w:t>
      </w:r>
      <w:r w:rsidR="00C77C09">
        <w:t xml:space="preserve"> spike</w:t>
      </w:r>
      <w:r w:rsidR="00F32004">
        <w:t xml:space="preserve"> in searches for </w:t>
      </w:r>
      <w:r w:rsidR="00103394">
        <w:t xml:space="preserve">apps related to teaching kids to code in </w:t>
      </w:r>
      <w:r w:rsidR="0022259F">
        <w:t xml:space="preserve">the </w:t>
      </w:r>
      <w:r w:rsidR="00F250A1">
        <w:t>W</w:t>
      </w:r>
      <w:r w:rsidR="0022259F">
        <w:t xml:space="preserve">inter of 2014. More research will need to be done to find indicators for the reason behind this. </w:t>
      </w:r>
      <w:r w:rsidR="0022259F">
        <w:lastRenderedPageBreak/>
        <w:t xml:space="preserve">Also, it is interesting to see that </w:t>
      </w:r>
      <w:r w:rsidR="00F250A1">
        <w:t>searches increase every Winter and then die down i</w:t>
      </w:r>
      <w:r w:rsidR="002A71D7">
        <w:t xml:space="preserve">n the </w:t>
      </w:r>
      <w:r w:rsidR="003354E6">
        <w:t>Summertime</w:t>
      </w:r>
      <w:r w:rsidR="002A71D7">
        <w:t xml:space="preserve"> indicating that the popularity is seasonal.</w:t>
      </w:r>
    </w:p>
    <w:p w14:paraId="1402F3F5" w14:textId="77777777" w:rsidR="002A71D7" w:rsidRDefault="002A71D7" w:rsidP="00FB09E2">
      <w:pPr>
        <w:ind w:firstLine="0"/>
        <w:rPr>
          <w:b/>
          <w:bCs/>
        </w:rPr>
      </w:pPr>
    </w:p>
    <w:p w14:paraId="3D430CA3" w14:textId="5055B321" w:rsidR="00FB09E2" w:rsidRDefault="00FB09E2" w:rsidP="00FB09E2">
      <w:pPr>
        <w:ind w:firstLine="0"/>
        <w:rPr>
          <w:b/>
          <w:bCs/>
        </w:rPr>
      </w:pPr>
      <w:r>
        <w:rPr>
          <w:b/>
          <w:bCs/>
        </w:rPr>
        <w:t>Autism Spectrum Disorder Rates</w:t>
      </w:r>
    </w:p>
    <w:p w14:paraId="6F1A8725" w14:textId="00834460" w:rsidR="00272AA0" w:rsidRDefault="002A71D7" w:rsidP="00FB09E2">
      <w:pPr>
        <w:ind w:firstLine="0"/>
      </w:pPr>
      <w:r>
        <w:rPr>
          <w:b/>
          <w:bCs/>
        </w:rPr>
        <w:tab/>
      </w:r>
      <w:r w:rsidR="00CB0701">
        <w:t xml:space="preserve">This topic is </w:t>
      </w:r>
      <w:r w:rsidR="00DA7354">
        <w:t>near-and-dear</w:t>
      </w:r>
      <w:r w:rsidR="00CB0701">
        <w:t xml:space="preserve"> to my heart. My wife initially </w:t>
      </w:r>
      <w:r w:rsidR="00DA7354">
        <w:t xml:space="preserve">rose awareness </w:t>
      </w:r>
      <w:r w:rsidR="001B064F">
        <w:t xml:space="preserve">to me regarding </w:t>
      </w:r>
      <w:r w:rsidR="00DA7354">
        <w:t>ADS (Autism Spectrum Disorder)</w:t>
      </w:r>
      <w:r w:rsidR="001B3D4E">
        <w:t xml:space="preserve"> which when I first met her, I knew very little about</w:t>
      </w:r>
      <w:r w:rsidR="001B064F">
        <w:t xml:space="preserve">. She </w:t>
      </w:r>
      <w:r w:rsidR="00466CAE">
        <w:t xml:space="preserve">is a behavior technician and does 1:1 therapy with children </w:t>
      </w:r>
      <w:r w:rsidR="005C1FFC">
        <w:t>who hav</w:t>
      </w:r>
      <w:r w:rsidR="00FE65B1">
        <w:t>e ADS</w:t>
      </w:r>
      <w:r w:rsidR="00A27F12">
        <w:t xml:space="preserve">. </w:t>
      </w:r>
      <w:r w:rsidR="0085342F">
        <w:t>After seeing the struggle that parents and families go through with children who have ADS, I wanted to</w:t>
      </w:r>
      <w:r w:rsidR="0048785F">
        <w:t xml:space="preserve"> help and we both</w:t>
      </w:r>
      <w:r w:rsidR="00404BA8">
        <w:t xml:space="preserve"> got hired to help watch kids with ADS for parents who have no family support </w:t>
      </w:r>
      <w:r w:rsidR="009F6FC2">
        <w:t xml:space="preserve">and low income. For these </w:t>
      </w:r>
      <w:r w:rsidR="004A4AF0">
        <w:t>parents, the only time that they have is dedicated to watching after their kids</w:t>
      </w:r>
      <w:r w:rsidR="00E00E71">
        <w:t xml:space="preserve"> and this program is setup to give them a very much needed break</w:t>
      </w:r>
      <w:r w:rsidR="00572668">
        <w:t xml:space="preserve"> occasionally</w:t>
      </w:r>
      <w:r w:rsidR="00E00E71">
        <w:t>.</w:t>
      </w:r>
      <w:r w:rsidR="00572668">
        <w:t xml:space="preserve"> Back to the project though, I want to </w:t>
      </w:r>
      <w:r w:rsidR="0085342F">
        <w:t xml:space="preserve">do some research to </w:t>
      </w:r>
      <w:r w:rsidR="008139A6">
        <w:t>see if there</w:t>
      </w:r>
      <w:r w:rsidR="00753F74">
        <w:t xml:space="preserve"> is an increase in ADS rates in children and if so, what types of correlations are there.</w:t>
      </w:r>
      <w:r w:rsidR="00272AA0">
        <w:t xml:space="preserve"> Figure 4 below shows </w:t>
      </w:r>
      <w:r w:rsidR="00AC273B">
        <w:t xml:space="preserve">search popularity trends for keywords indicating that a parent has a child with autism. </w:t>
      </w:r>
    </w:p>
    <w:p w14:paraId="1F81C90F" w14:textId="77777777" w:rsidR="00CA3D77" w:rsidRDefault="00CA3D77">
      <w:pPr>
        <w:rPr>
          <w:b/>
          <w:bCs/>
        </w:rPr>
      </w:pPr>
      <w:r>
        <w:rPr>
          <w:b/>
          <w:bCs/>
        </w:rPr>
        <w:br w:type="page"/>
      </w:r>
    </w:p>
    <w:p w14:paraId="2F7F521F" w14:textId="77777777" w:rsidR="00CA3D77" w:rsidRDefault="00CA3D77" w:rsidP="00FB09E2">
      <w:pPr>
        <w:ind w:firstLine="0"/>
        <w:rPr>
          <w:b/>
          <w:bCs/>
        </w:rPr>
      </w:pPr>
    </w:p>
    <w:p w14:paraId="46E2C16F" w14:textId="510B09AF" w:rsidR="00A32E2F" w:rsidRDefault="00A32E2F" w:rsidP="00FB09E2">
      <w:pPr>
        <w:ind w:firstLine="0"/>
        <w:rPr>
          <w:b/>
          <w:bCs/>
        </w:rPr>
      </w:pPr>
      <w:r>
        <w:rPr>
          <w:b/>
          <w:bCs/>
        </w:rPr>
        <w:t>Figure 4</w:t>
      </w:r>
    </w:p>
    <w:p w14:paraId="25BB4905" w14:textId="659014CD" w:rsidR="00A32E2F" w:rsidRDefault="0051380B" w:rsidP="00FB09E2">
      <w:pPr>
        <w:ind w:firstLine="0"/>
      </w:pPr>
      <w:r>
        <w:rPr>
          <w:noProof/>
        </w:rPr>
        <w:drawing>
          <wp:anchor distT="0" distB="0" distL="114300" distR="114300" simplePos="0" relativeHeight="251663360" behindDoc="0" locked="0" layoutInCell="1" allowOverlap="1" wp14:anchorId="4A578439" wp14:editId="2596AA9E">
            <wp:simplePos x="0" y="0"/>
            <wp:positionH relativeFrom="page">
              <wp:align>right</wp:align>
            </wp:positionH>
            <wp:positionV relativeFrom="paragraph">
              <wp:posOffset>498843</wp:posOffset>
            </wp:positionV>
            <wp:extent cx="7388298" cy="4270639"/>
            <wp:effectExtent l="190500" t="152400" r="193675" b="1873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388298" cy="4270639"/>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231B79">
        <w:rPr>
          <w:i/>
          <w:iCs/>
        </w:rPr>
        <w:t>Autism Spectrum Disorder Rates Over Time</w:t>
      </w:r>
    </w:p>
    <w:p w14:paraId="37AF70B9" w14:textId="38889797" w:rsidR="00231B79" w:rsidRPr="0051380B" w:rsidRDefault="0051380B" w:rsidP="00FB09E2">
      <w:pPr>
        <w:ind w:firstLine="0"/>
      </w:pPr>
      <w:r>
        <w:rPr>
          <w:i/>
          <w:iCs/>
        </w:rPr>
        <w:t>Note.</w:t>
      </w:r>
      <w:r>
        <w:t xml:space="preserve"> Generated by Google Trends.</w:t>
      </w:r>
    </w:p>
    <w:p w14:paraId="65B4B203" w14:textId="77777777" w:rsidR="00A32E2F" w:rsidRPr="00CB0701" w:rsidRDefault="00A32E2F" w:rsidP="00FB09E2">
      <w:pPr>
        <w:ind w:firstLine="0"/>
      </w:pPr>
    </w:p>
    <w:p w14:paraId="53304B9E" w14:textId="4AECA89B" w:rsidR="00FB09E2" w:rsidRPr="00FB09E2" w:rsidRDefault="00FB09E2" w:rsidP="00FB09E2">
      <w:pPr>
        <w:ind w:firstLine="0"/>
        <w:rPr>
          <w:b/>
          <w:bCs/>
        </w:rPr>
      </w:pPr>
      <w:r>
        <w:rPr>
          <w:b/>
          <w:bCs/>
        </w:rPr>
        <w:t>Data Science on the Rise</w:t>
      </w:r>
    </w:p>
    <w:p w14:paraId="2CBCEBB7" w14:textId="58F99AE6" w:rsidR="004F79E0" w:rsidRDefault="006A73BB" w:rsidP="00FB09E2">
      <w:pPr>
        <w:ind w:firstLine="0"/>
      </w:pPr>
      <w:r>
        <w:tab/>
        <w:t>For this topic, my goal is</w:t>
      </w:r>
      <w:r w:rsidR="00C97AA8">
        <w:t xml:space="preserve"> find</w:t>
      </w:r>
      <w:r w:rsidR="00A8358F">
        <w:t xml:space="preserve"> out if the field of Data Science is trending or not and find any sort of correlations to these trends that may be a cause for it. </w:t>
      </w:r>
      <w:r w:rsidR="00473309">
        <w:t xml:space="preserve">Figure 5 below shows </w:t>
      </w:r>
      <w:r w:rsidR="001821AC">
        <w:t>keywords searched over time that may indicate Data Science popularity.</w:t>
      </w:r>
    </w:p>
    <w:p w14:paraId="1ABA0F93" w14:textId="6EF42CFA" w:rsidR="004F79E0" w:rsidRDefault="004F79E0" w:rsidP="00FB09E2">
      <w:pPr>
        <w:ind w:firstLine="0"/>
      </w:pPr>
    </w:p>
    <w:p w14:paraId="286E63F7" w14:textId="77777777" w:rsidR="004F79E0" w:rsidRDefault="004F79E0" w:rsidP="00FB09E2">
      <w:pPr>
        <w:ind w:firstLine="0"/>
      </w:pPr>
    </w:p>
    <w:p w14:paraId="79AEE64D" w14:textId="77777777" w:rsidR="004F79E0" w:rsidRDefault="004F79E0" w:rsidP="00FB09E2">
      <w:pPr>
        <w:ind w:firstLine="0"/>
      </w:pPr>
    </w:p>
    <w:p w14:paraId="58D727E8" w14:textId="77777777" w:rsidR="004F79E0" w:rsidRDefault="004F79E0" w:rsidP="00FB09E2">
      <w:pPr>
        <w:ind w:firstLine="0"/>
      </w:pPr>
    </w:p>
    <w:p w14:paraId="41F7347D" w14:textId="77777777" w:rsidR="004F79E0" w:rsidRDefault="004F79E0" w:rsidP="00FB09E2">
      <w:pPr>
        <w:ind w:firstLine="0"/>
      </w:pPr>
    </w:p>
    <w:p w14:paraId="3F73EF0D" w14:textId="77777777" w:rsidR="004F79E0" w:rsidRDefault="004F79E0" w:rsidP="00FB09E2">
      <w:pPr>
        <w:ind w:firstLine="0"/>
        <w:rPr>
          <w:noProof/>
        </w:rPr>
      </w:pPr>
    </w:p>
    <w:p w14:paraId="5A2AA12B" w14:textId="02123143" w:rsidR="004F79E0" w:rsidRDefault="004F79E0" w:rsidP="00FB09E2">
      <w:pPr>
        <w:ind w:firstLine="0"/>
        <w:rPr>
          <w:noProof/>
        </w:rPr>
      </w:pPr>
    </w:p>
    <w:p w14:paraId="0EF88DD1" w14:textId="6ABA4C37" w:rsidR="004F79E0" w:rsidRPr="004F79E0" w:rsidRDefault="004F79E0" w:rsidP="00FB09E2">
      <w:pPr>
        <w:ind w:firstLine="0"/>
        <w:rPr>
          <w:b/>
          <w:bCs/>
          <w:noProof/>
        </w:rPr>
      </w:pPr>
      <w:r>
        <w:rPr>
          <w:b/>
          <w:bCs/>
          <w:noProof/>
        </w:rPr>
        <w:t>Figure 5</w:t>
      </w:r>
    </w:p>
    <w:p w14:paraId="3208437F" w14:textId="765D29F1" w:rsidR="004F79E0" w:rsidRPr="0051380B" w:rsidRDefault="0051380B" w:rsidP="00FB09E2">
      <w:pPr>
        <w:ind w:firstLine="0"/>
        <w:rPr>
          <w:noProof/>
        </w:rPr>
      </w:pPr>
      <w:r>
        <w:rPr>
          <w:noProof/>
        </w:rPr>
        <w:drawing>
          <wp:anchor distT="0" distB="0" distL="114300" distR="114300" simplePos="0" relativeHeight="251662336" behindDoc="0" locked="0" layoutInCell="1" allowOverlap="1" wp14:anchorId="18E9D971" wp14:editId="00859C96">
            <wp:simplePos x="0" y="0"/>
            <wp:positionH relativeFrom="page">
              <wp:align>right</wp:align>
            </wp:positionH>
            <wp:positionV relativeFrom="paragraph">
              <wp:posOffset>498843</wp:posOffset>
            </wp:positionV>
            <wp:extent cx="7341771" cy="4058093"/>
            <wp:effectExtent l="190500" t="152400" r="202565" b="2095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1771" cy="4058093"/>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i/>
          <w:iCs/>
          <w:noProof/>
        </w:rPr>
        <w:t>Searches for Data Science Over Time</w:t>
      </w:r>
    </w:p>
    <w:p w14:paraId="04CF309C" w14:textId="3E999191" w:rsidR="001821AC" w:rsidRPr="00281AED" w:rsidRDefault="00281AED" w:rsidP="00FB09E2">
      <w:pPr>
        <w:ind w:firstLine="0"/>
      </w:pPr>
      <w:r>
        <w:rPr>
          <w:i/>
          <w:iCs/>
        </w:rPr>
        <w:t>Note.</w:t>
      </w:r>
      <w:r w:rsidR="000B54CF">
        <w:t xml:space="preserve"> Generated via Google Trends.</w:t>
      </w:r>
    </w:p>
    <w:p w14:paraId="5AEAEF37" w14:textId="295086B6" w:rsidR="00CB44C9" w:rsidRDefault="00435035" w:rsidP="00FB09E2">
      <w:pPr>
        <w:ind w:firstLine="0"/>
      </w:pPr>
      <w:r>
        <w:tab/>
        <w:t xml:space="preserve">From the looks of it, Data Science popularity had a </w:t>
      </w:r>
      <w:r w:rsidR="003F37A8">
        <w:t>significant</w:t>
      </w:r>
      <w:r>
        <w:t xml:space="preserve"> trend upwards </w:t>
      </w:r>
      <w:r w:rsidR="005D20C8">
        <w:t xml:space="preserve">since 2014 </w:t>
      </w:r>
      <w:r w:rsidR="00F662F0">
        <w:t xml:space="preserve">but has sort of hit a plateau and took a dip down in December of 2020. </w:t>
      </w:r>
      <w:r w:rsidR="006255E7">
        <w:t>After reviewing the data</w:t>
      </w:r>
      <w:r w:rsidR="003F37A8">
        <w:t xml:space="preserve"> though,</w:t>
      </w:r>
      <w:r w:rsidR="006255E7">
        <w:t xml:space="preserve"> it seems there is almost always a spike down in popularity for the month of December</w:t>
      </w:r>
      <w:r w:rsidR="003F37A8">
        <w:t xml:space="preserve"> which I thought was interesting. </w:t>
      </w:r>
    </w:p>
    <w:sdt>
      <w:sdtPr>
        <w:rPr>
          <w:rFonts w:asciiTheme="minorHAnsi" w:eastAsiaTheme="minorEastAsia" w:hAnsiTheme="minorHAnsi" w:cstheme="minorBidi"/>
        </w:rPr>
        <w:id w:val="62297111"/>
        <w:docPartObj>
          <w:docPartGallery w:val="Bibliographies"/>
          <w:docPartUnique/>
        </w:docPartObj>
      </w:sdtPr>
      <w:sdtEndPr/>
      <w:sdtContent>
        <w:p w14:paraId="1C7382AA" w14:textId="77777777" w:rsidR="00E81978" w:rsidRDefault="005D3A03">
          <w:pPr>
            <w:pStyle w:val="SectionTitle"/>
          </w:pPr>
          <w:r>
            <w:t>References</w:t>
          </w:r>
        </w:p>
        <w:p w14:paraId="334381E1" w14:textId="6A1888E0" w:rsidR="00196EDD" w:rsidRDefault="00196EDD" w:rsidP="00C31D30">
          <w:pPr>
            <w:pStyle w:val="Bibliography"/>
            <w:rPr>
              <w:noProof/>
            </w:rPr>
          </w:pPr>
          <w:r w:rsidRPr="00196EDD">
            <w:rPr>
              <w:noProof/>
            </w:rPr>
            <w:t xml:space="preserve">Stats of the States - Firearm Mortality. (2021). </w:t>
          </w:r>
          <w:hyperlink r:id="rId15" w:history="1">
            <w:r w:rsidRPr="005E5F99">
              <w:rPr>
                <w:rStyle w:val="Hyperlink"/>
                <w:noProof/>
              </w:rPr>
              <w:t>https://www.cdc.gov/nchs/pressroom/sosmap/firearm_mortality/firearm.htm</w:t>
            </w:r>
          </w:hyperlink>
          <w:r>
            <w:rPr>
              <w:noProof/>
            </w:rPr>
            <w:t xml:space="preserve"> </w:t>
          </w:r>
        </w:p>
        <w:p w14:paraId="070BDA69" w14:textId="77777777" w:rsidR="00196EDD" w:rsidRPr="00196EDD" w:rsidRDefault="00196EDD" w:rsidP="00196EDD">
          <w:pPr>
            <w:ind w:firstLine="0"/>
          </w:pPr>
        </w:p>
        <w:p w14:paraId="3F2D7062" w14:textId="4D3CDEFE" w:rsidR="00E81978" w:rsidRPr="00196EDD" w:rsidRDefault="001D4C2C" w:rsidP="00196EDD"/>
      </w:sdtContent>
    </w:sdt>
    <w:sectPr w:rsidR="00E81978" w:rsidRPr="00196EDD" w:rsidSect="004917B2">
      <w:headerReference w:type="default" r:id="rId16"/>
      <w:headerReference w:type="first" r:id="rId17"/>
      <w:footnotePr>
        <w:pos w:val="beneathText"/>
      </w:footnotePr>
      <w:pgSz w:w="12240" w:h="15840"/>
      <w:pgMar w:top="720" w:right="720" w:bottom="720" w:left="72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33566" w14:textId="77777777" w:rsidR="005B250E" w:rsidRDefault="005B250E">
      <w:pPr>
        <w:spacing w:line="240" w:lineRule="auto"/>
      </w:pPr>
      <w:r>
        <w:separator/>
      </w:r>
    </w:p>
    <w:p w14:paraId="21746FF6" w14:textId="77777777" w:rsidR="005B250E" w:rsidRDefault="005B250E"/>
  </w:endnote>
  <w:endnote w:type="continuationSeparator" w:id="0">
    <w:p w14:paraId="631AA512" w14:textId="77777777" w:rsidR="005B250E" w:rsidRDefault="005B250E">
      <w:pPr>
        <w:spacing w:line="240" w:lineRule="auto"/>
      </w:pPr>
      <w:r>
        <w:continuationSeparator/>
      </w:r>
    </w:p>
    <w:p w14:paraId="103B87B9" w14:textId="77777777" w:rsidR="005B250E" w:rsidRDefault="005B25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E1EC1" w14:textId="77777777" w:rsidR="005B250E" w:rsidRDefault="005B250E">
      <w:pPr>
        <w:spacing w:line="240" w:lineRule="auto"/>
      </w:pPr>
      <w:r>
        <w:separator/>
      </w:r>
    </w:p>
    <w:p w14:paraId="411EB9F7" w14:textId="77777777" w:rsidR="005B250E" w:rsidRDefault="005B250E"/>
  </w:footnote>
  <w:footnote w:type="continuationSeparator" w:id="0">
    <w:p w14:paraId="38580D02" w14:textId="77777777" w:rsidR="005B250E" w:rsidRDefault="005B250E">
      <w:pPr>
        <w:spacing w:line="240" w:lineRule="auto"/>
      </w:pPr>
      <w:r>
        <w:continuationSeparator/>
      </w:r>
    </w:p>
    <w:p w14:paraId="24F7CD49" w14:textId="77777777" w:rsidR="005B250E" w:rsidRDefault="005B25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EAFF2" w14:textId="7283D5A1" w:rsidR="00E81978" w:rsidRDefault="001D4C2C">
    <w:pPr>
      <w:pStyle w:val="Header"/>
    </w:pPr>
    <w:sdt>
      <w:sdtPr>
        <w:rPr>
          <w:rStyle w:val="Strong"/>
        </w:rPr>
        <w:alias w:val="Running head"/>
        <w:tag w:val=""/>
        <w:id w:val="12739865"/>
        <w:placeholder>
          <w:docPart w:val="3D5EDD73244D4DC6A2D32BDAE5C11C4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B250E">
          <w:rPr>
            <w:rStyle w:val="Strong"/>
          </w:rPr>
          <w:t>Project milestone 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BCACF" w14:textId="20BE584E" w:rsidR="00E81978" w:rsidRDefault="005D3A03">
    <w:pPr>
      <w:pStyle w:val="Header"/>
      <w:rPr>
        <w:rStyle w:val="Strong"/>
      </w:rPr>
    </w:pPr>
    <w:r>
      <w:t xml:space="preserve">Running head: </w:t>
    </w:r>
    <w:sdt>
      <w:sdtPr>
        <w:rPr>
          <w:rStyle w:val="Strong"/>
        </w:rPr>
        <w:alias w:val="Running head"/>
        <w:tag w:val=""/>
        <w:id w:val="-696842620"/>
        <w:placeholder>
          <w:docPart w:val="0FAF967C925A458FAD28595EAF9761B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B250E">
          <w:rPr>
            <w:rStyle w:val="Strong"/>
          </w:rPr>
          <w:t>Project milestone 1</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0E"/>
    <w:rsid w:val="00002104"/>
    <w:rsid w:val="0001561D"/>
    <w:rsid w:val="00015BEF"/>
    <w:rsid w:val="0005537D"/>
    <w:rsid w:val="0005644F"/>
    <w:rsid w:val="00063168"/>
    <w:rsid w:val="00072D52"/>
    <w:rsid w:val="00080F93"/>
    <w:rsid w:val="000B1E70"/>
    <w:rsid w:val="000B54CF"/>
    <w:rsid w:val="000D3F41"/>
    <w:rsid w:val="000E1255"/>
    <w:rsid w:val="000E26BD"/>
    <w:rsid w:val="00103394"/>
    <w:rsid w:val="00107655"/>
    <w:rsid w:val="00127569"/>
    <w:rsid w:val="00127F93"/>
    <w:rsid w:val="001324D9"/>
    <w:rsid w:val="00174170"/>
    <w:rsid w:val="001821AC"/>
    <w:rsid w:val="00196EDD"/>
    <w:rsid w:val="001B0326"/>
    <w:rsid w:val="001B064F"/>
    <w:rsid w:val="001B3CCB"/>
    <w:rsid w:val="001B3D4E"/>
    <w:rsid w:val="001D219D"/>
    <w:rsid w:val="001D4C2C"/>
    <w:rsid w:val="001E7E22"/>
    <w:rsid w:val="0022259F"/>
    <w:rsid w:val="00231B79"/>
    <w:rsid w:val="00233B59"/>
    <w:rsid w:val="0026442C"/>
    <w:rsid w:val="00270195"/>
    <w:rsid w:val="00272AA0"/>
    <w:rsid w:val="00281AED"/>
    <w:rsid w:val="002A71D7"/>
    <w:rsid w:val="002B0F11"/>
    <w:rsid w:val="002C7D41"/>
    <w:rsid w:val="002D53DE"/>
    <w:rsid w:val="003010DD"/>
    <w:rsid w:val="003354E6"/>
    <w:rsid w:val="00355DCA"/>
    <w:rsid w:val="00376546"/>
    <w:rsid w:val="003876B3"/>
    <w:rsid w:val="003C5C46"/>
    <w:rsid w:val="003D5966"/>
    <w:rsid w:val="003E3B29"/>
    <w:rsid w:val="003F32A0"/>
    <w:rsid w:val="003F37A8"/>
    <w:rsid w:val="003F5518"/>
    <w:rsid w:val="004022E8"/>
    <w:rsid w:val="00404BA8"/>
    <w:rsid w:val="00420549"/>
    <w:rsid w:val="0042125B"/>
    <w:rsid w:val="00435035"/>
    <w:rsid w:val="00466CAE"/>
    <w:rsid w:val="00473309"/>
    <w:rsid w:val="00486EFF"/>
    <w:rsid w:val="0048785F"/>
    <w:rsid w:val="004917B2"/>
    <w:rsid w:val="004A4AF0"/>
    <w:rsid w:val="004A6606"/>
    <w:rsid w:val="004B2433"/>
    <w:rsid w:val="004C3FE3"/>
    <w:rsid w:val="004C6510"/>
    <w:rsid w:val="004F79E0"/>
    <w:rsid w:val="0051380B"/>
    <w:rsid w:val="005161F9"/>
    <w:rsid w:val="0052702B"/>
    <w:rsid w:val="00546357"/>
    <w:rsid w:val="00551A02"/>
    <w:rsid w:val="005534FA"/>
    <w:rsid w:val="00563A62"/>
    <w:rsid w:val="00572668"/>
    <w:rsid w:val="00576B28"/>
    <w:rsid w:val="00581D1A"/>
    <w:rsid w:val="00594F7C"/>
    <w:rsid w:val="005B250E"/>
    <w:rsid w:val="005B5DBC"/>
    <w:rsid w:val="005C1FFC"/>
    <w:rsid w:val="005C3377"/>
    <w:rsid w:val="005D1A4C"/>
    <w:rsid w:val="005D20C8"/>
    <w:rsid w:val="005D2A4F"/>
    <w:rsid w:val="005D3A03"/>
    <w:rsid w:val="005F2BFB"/>
    <w:rsid w:val="006255E7"/>
    <w:rsid w:val="006410BF"/>
    <w:rsid w:val="00681AB0"/>
    <w:rsid w:val="00682004"/>
    <w:rsid w:val="00691688"/>
    <w:rsid w:val="006A73BB"/>
    <w:rsid w:val="006B13B1"/>
    <w:rsid w:val="007060C1"/>
    <w:rsid w:val="00753F74"/>
    <w:rsid w:val="007658FF"/>
    <w:rsid w:val="007738D9"/>
    <w:rsid w:val="0078549F"/>
    <w:rsid w:val="007860A8"/>
    <w:rsid w:val="007B5955"/>
    <w:rsid w:val="007D371D"/>
    <w:rsid w:val="007D3CB2"/>
    <w:rsid w:val="007E67C1"/>
    <w:rsid w:val="007F6BFB"/>
    <w:rsid w:val="008002C0"/>
    <w:rsid w:val="008071C5"/>
    <w:rsid w:val="008139A6"/>
    <w:rsid w:val="008309A4"/>
    <w:rsid w:val="00835483"/>
    <w:rsid w:val="0084028A"/>
    <w:rsid w:val="00853275"/>
    <w:rsid w:val="0085342F"/>
    <w:rsid w:val="008813CF"/>
    <w:rsid w:val="00887BAD"/>
    <w:rsid w:val="008A2232"/>
    <w:rsid w:val="008A66A4"/>
    <w:rsid w:val="008B3E71"/>
    <w:rsid w:val="008C0DFF"/>
    <w:rsid w:val="008C5323"/>
    <w:rsid w:val="008D0A6D"/>
    <w:rsid w:val="008D6CAC"/>
    <w:rsid w:val="008F3CE0"/>
    <w:rsid w:val="00911193"/>
    <w:rsid w:val="00933BFD"/>
    <w:rsid w:val="00957D6D"/>
    <w:rsid w:val="00971CB3"/>
    <w:rsid w:val="00973076"/>
    <w:rsid w:val="009A6A3B"/>
    <w:rsid w:val="009E132F"/>
    <w:rsid w:val="009F1E65"/>
    <w:rsid w:val="009F6FC2"/>
    <w:rsid w:val="00A11179"/>
    <w:rsid w:val="00A2708A"/>
    <w:rsid w:val="00A27F12"/>
    <w:rsid w:val="00A32E2F"/>
    <w:rsid w:val="00A37ACF"/>
    <w:rsid w:val="00A5306C"/>
    <w:rsid w:val="00A75295"/>
    <w:rsid w:val="00A8358F"/>
    <w:rsid w:val="00A83E9B"/>
    <w:rsid w:val="00A8421A"/>
    <w:rsid w:val="00A8514A"/>
    <w:rsid w:val="00AA27DF"/>
    <w:rsid w:val="00AA4BB7"/>
    <w:rsid w:val="00AB3781"/>
    <w:rsid w:val="00AC273B"/>
    <w:rsid w:val="00AE20E5"/>
    <w:rsid w:val="00AF0C35"/>
    <w:rsid w:val="00B16549"/>
    <w:rsid w:val="00B4160B"/>
    <w:rsid w:val="00B608F5"/>
    <w:rsid w:val="00B823AA"/>
    <w:rsid w:val="00BA45DB"/>
    <w:rsid w:val="00BA5974"/>
    <w:rsid w:val="00BA7B04"/>
    <w:rsid w:val="00BB3279"/>
    <w:rsid w:val="00BD4402"/>
    <w:rsid w:val="00BE7BE1"/>
    <w:rsid w:val="00BF4184"/>
    <w:rsid w:val="00C0601E"/>
    <w:rsid w:val="00C166DA"/>
    <w:rsid w:val="00C26092"/>
    <w:rsid w:val="00C31D30"/>
    <w:rsid w:val="00C645B6"/>
    <w:rsid w:val="00C64AAF"/>
    <w:rsid w:val="00C77C09"/>
    <w:rsid w:val="00C97AA8"/>
    <w:rsid w:val="00CA3D77"/>
    <w:rsid w:val="00CA6E78"/>
    <w:rsid w:val="00CB0701"/>
    <w:rsid w:val="00CB19D8"/>
    <w:rsid w:val="00CB44C9"/>
    <w:rsid w:val="00CB45EF"/>
    <w:rsid w:val="00CD6E39"/>
    <w:rsid w:val="00CF6E91"/>
    <w:rsid w:val="00D03D77"/>
    <w:rsid w:val="00D2435D"/>
    <w:rsid w:val="00D72444"/>
    <w:rsid w:val="00D7503E"/>
    <w:rsid w:val="00D85B68"/>
    <w:rsid w:val="00D94BB3"/>
    <w:rsid w:val="00DA02CE"/>
    <w:rsid w:val="00DA7354"/>
    <w:rsid w:val="00DC629A"/>
    <w:rsid w:val="00E00E71"/>
    <w:rsid w:val="00E47154"/>
    <w:rsid w:val="00E6004D"/>
    <w:rsid w:val="00E81978"/>
    <w:rsid w:val="00EB5AB0"/>
    <w:rsid w:val="00EC69B8"/>
    <w:rsid w:val="00EC77CB"/>
    <w:rsid w:val="00EF571E"/>
    <w:rsid w:val="00F250A1"/>
    <w:rsid w:val="00F32004"/>
    <w:rsid w:val="00F379B7"/>
    <w:rsid w:val="00F525FA"/>
    <w:rsid w:val="00F662F0"/>
    <w:rsid w:val="00F82022"/>
    <w:rsid w:val="00FB09E2"/>
    <w:rsid w:val="00FE1CF9"/>
    <w:rsid w:val="00FE65B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E3666"/>
  <w15:chartTrackingRefBased/>
  <w15:docId w15:val="{0634F988-FF2E-412F-8C16-A1E96B3F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196EDD"/>
    <w:rPr>
      <w:color w:val="5F5F5F" w:themeColor="hyperlink"/>
      <w:u w:val="single"/>
    </w:rPr>
  </w:style>
  <w:style w:type="character" w:styleId="UnresolvedMention">
    <w:name w:val="Unresolved Mention"/>
    <w:basedOn w:val="DefaultParagraphFont"/>
    <w:uiPriority w:val="99"/>
    <w:semiHidden/>
    <w:unhideWhenUsed/>
    <w:rsid w:val="00196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6500016">
      <w:bodyDiv w:val="1"/>
      <w:marLeft w:val="0"/>
      <w:marRight w:val="0"/>
      <w:marTop w:val="0"/>
      <w:marBottom w:val="0"/>
      <w:divBdr>
        <w:top w:val="none" w:sz="0" w:space="0" w:color="auto"/>
        <w:left w:val="none" w:sz="0" w:space="0" w:color="auto"/>
        <w:bottom w:val="none" w:sz="0" w:space="0" w:color="auto"/>
        <w:right w:val="none" w:sz="0" w:space="0" w:color="auto"/>
      </w:divBdr>
    </w:div>
    <w:div w:id="91627962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23550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21228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dc.gov/nchs/pressroom/sosmap/firearm_mortality/firearm.htm" TargetMode="External"/><Relationship Id="rId10" Type="http://schemas.openxmlformats.org/officeDocument/2006/relationships/hyperlink" Target="https://www.cdc.gov/nchs/pressroom/sosmap/firearm_mortality/firearm.ht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we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21BD41AA1B4976806954903D620C2F"/>
        <w:category>
          <w:name w:val="General"/>
          <w:gallery w:val="placeholder"/>
        </w:category>
        <w:types>
          <w:type w:val="bbPlcHdr"/>
        </w:types>
        <w:behaviors>
          <w:behavior w:val="content"/>
        </w:behaviors>
        <w:guid w:val="{09820CCB-7D58-45A1-90F3-816EA9A043EE}"/>
      </w:docPartPr>
      <w:docPartBody>
        <w:p w:rsidR="00000000" w:rsidRDefault="00716567">
          <w:pPr>
            <w:pStyle w:val="5D21BD41AA1B4976806954903D620C2F"/>
          </w:pPr>
          <w:r>
            <w:t>[Title Here, up to 12 Words, on One to Two Lines]</w:t>
          </w:r>
        </w:p>
      </w:docPartBody>
    </w:docPart>
    <w:docPart>
      <w:docPartPr>
        <w:name w:val="AB315B94ADCA4DEDB5BAF3575D98D8A2"/>
        <w:category>
          <w:name w:val="General"/>
          <w:gallery w:val="placeholder"/>
        </w:category>
        <w:types>
          <w:type w:val="bbPlcHdr"/>
        </w:types>
        <w:behaviors>
          <w:behavior w:val="content"/>
        </w:behaviors>
        <w:guid w:val="{7CE49C9E-1DAD-45F6-B0D8-7B730E07D6BB}"/>
      </w:docPartPr>
      <w:docPartBody>
        <w:p w:rsidR="00000000" w:rsidRDefault="00716567">
          <w:pPr>
            <w:pStyle w:val="AB315B94ADCA4DEDB5BAF3575D98D8A2"/>
          </w:pPr>
          <w:r>
            <w:t>Abstract</w:t>
          </w:r>
        </w:p>
      </w:docPartBody>
    </w:docPart>
    <w:docPart>
      <w:docPartPr>
        <w:name w:val="A39F42952C454062BE78B0E68BA00BA1"/>
        <w:category>
          <w:name w:val="General"/>
          <w:gallery w:val="placeholder"/>
        </w:category>
        <w:types>
          <w:type w:val="bbPlcHdr"/>
        </w:types>
        <w:behaviors>
          <w:behavior w:val="content"/>
        </w:behaviors>
        <w:guid w:val="{FB0DF875-3000-4683-839B-CE13264A5B62}"/>
      </w:docPartPr>
      <w:docPartBody>
        <w:p w:rsidR="00000000" w:rsidRDefault="00716567">
          <w:pPr>
            <w:pStyle w:val="A39F42952C454062BE78B0E68BA00BA1"/>
          </w:pPr>
          <w:r>
            <w:t>[Title Here, up to 12 Words, on One to Two Lines]</w:t>
          </w:r>
        </w:p>
      </w:docPartBody>
    </w:docPart>
    <w:docPart>
      <w:docPartPr>
        <w:name w:val="3D5EDD73244D4DC6A2D32BDAE5C11C4E"/>
        <w:category>
          <w:name w:val="General"/>
          <w:gallery w:val="placeholder"/>
        </w:category>
        <w:types>
          <w:type w:val="bbPlcHdr"/>
        </w:types>
        <w:behaviors>
          <w:behavior w:val="content"/>
        </w:behaviors>
        <w:guid w:val="{FB950538-245B-497E-BACE-94A7832CA7BF}"/>
      </w:docPartPr>
      <w:docPartBody>
        <w:p w:rsidR="00000000" w:rsidRDefault="00716567">
          <w:pPr>
            <w:pStyle w:val="3D5EDD73244D4DC6A2D32BDAE5C11C4E"/>
          </w:pPr>
          <w:r w:rsidRPr="005D3A03">
            <w:t>Figures title:</w:t>
          </w:r>
        </w:p>
      </w:docPartBody>
    </w:docPart>
    <w:docPart>
      <w:docPartPr>
        <w:name w:val="0FAF967C925A458FAD28595EAF9761B4"/>
        <w:category>
          <w:name w:val="General"/>
          <w:gallery w:val="placeholder"/>
        </w:category>
        <w:types>
          <w:type w:val="bbPlcHdr"/>
        </w:types>
        <w:behaviors>
          <w:behavior w:val="content"/>
        </w:behaviors>
        <w:guid w:val="{52BF6807-863E-4244-BE08-79ECCBB9C855}"/>
      </w:docPartPr>
      <w:docPartBody>
        <w:p w:rsidR="00000000" w:rsidRDefault="00716567">
          <w:pPr>
            <w:pStyle w:val="0FAF967C925A458FAD28595EAF9761B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21BD41AA1B4976806954903D620C2F">
    <w:name w:val="5D21BD41AA1B4976806954903D620C2F"/>
  </w:style>
  <w:style w:type="paragraph" w:customStyle="1" w:styleId="2F688A0DCF5F4CACA81F64BE157A735A">
    <w:name w:val="2F688A0DCF5F4CACA81F64BE157A735A"/>
  </w:style>
  <w:style w:type="paragraph" w:customStyle="1" w:styleId="6EA19226F9814C24B955D685D2A06F84">
    <w:name w:val="6EA19226F9814C24B955D685D2A06F84"/>
  </w:style>
  <w:style w:type="paragraph" w:customStyle="1" w:styleId="35D9C25EEFFF45D6A05BCACACA0299F0">
    <w:name w:val="35D9C25EEFFF45D6A05BCACACA0299F0"/>
  </w:style>
  <w:style w:type="paragraph" w:customStyle="1" w:styleId="6B1713113ED2485CA70A01A740D651D9">
    <w:name w:val="6B1713113ED2485CA70A01A740D651D9"/>
  </w:style>
  <w:style w:type="paragraph" w:customStyle="1" w:styleId="AB315B94ADCA4DEDB5BAF3575D98D8A2">
    <w:name w:val="AB315B94ADCA4DEDB5BAF3575D98D8A2"/>
  </w:style>
  <w:style w:type="character" w:styleId="Emphasis">
    <w:name w:val="Emphasis"/>
    <w:basedOn w:val="DefaultParagraphFont"/>
    <w:uiPriority w:val="4"/>
    <w:unhideWhenUsed/>
    <w:qFormat/>
    <w:rPr>
      <w:i/>
      <w:iCs/>
    </w:rPr>
  </w:style>
  <w:style w:type="paragraph" w:customStyle="1" w:styleId="D4106826CDD747CA9CD7D96A34071EF5">
    <w:name w:val="D4106826CDD747CA9CD7D96A34071EF5"/>
  </w:style>
  <w:style w:type="paragraph" w:customStyle="1" w:styleId="317CFF57C4DA417CB78A381DD32BC179">
    <w:name w:val="317CFF57C4DA417CB78A381DD32BC179"/>
  </w:style>
  <w:style w:type="paragraph" w:customStyle="1" w:styleId="A39F42952C454062BE78B0E68BA00BA1">
    <w:name w:val="A39F42952C454062BE78B0E68BA00BA1"/>
  </w:style>
  <w:style w:type="paragraph" w:customStyle="1" w:styleId="8B74FBA60314457DAFF2FBB66C800C28">
    <w:name w:val="8B74FBA60314457DAFF2FBB66C800C28"/>
  </w:style>
  <w:style w:type="paragraph" w:customStyle="1" w:styleId="2E29F8097DCD4FEFAD5F96E08F9D1CBE">
    <w:name w:val="2E29F8097DCD4FEFAD5F96E08F9D1CBE"/>
  </w:style>
  <w:style w:type="paragraph" w:customStyle="1" w:styleId="DAD1277BA9F545E98821611A7D0E0681">
    <w:name w:val="DAD1277BA9F545E98821611A7D0E0681"/>
  </w:style>
  <w:style w:type="paragraph" w:customStyle="1" w:styleId="32860BE3B4CD497382C99AC1B1C9A4F8">
    <w:name w:val="32860BE3B4CD497382C99AC1B1C9A4F8"/>
  </w:style>
  <w:style w:type="paragraph" w:customStyle="1" w:styleId="FFFBF620EACD4B3FAC50AF08C87BE7B2">
    <w:name w:val="FFFBF620EACD4B3FAC50AF08C87BE7B2"/>
  </w:style>
  <w:style w:type="paragraph" w:customStyle="1" w:styleId="ED5F534F9CDB4533B6C551C9E03ACD79">
    <w:name w:val="ED5F534F9CDB4533B6C551C9E03ACD79"/>
  </w:style>
  <w:style w:type="paragraph" w:customStyle="1" w:styleId="F69D5846D38449C48408E587210DE3DC">
    <w:name w:val="F69D5846D38449C48408E587210DE3DC"/>
  </w:style>
  <w:style w:type="paragraph" w:customStyle="1" w:styleId="CD31EB5ABB544AA9916B1E05F5A88A9B">
    <w:name w:val="CD31EB5ABB544AA9916B1E05F5A88A9B"/>
  </w:style>
  <w:style w:type="paragraph" w:customStyle="1" w:styleId="BE02C8C92C7647BEA3E5432F09CAD36A">
    <w:name w:val="BE02C8C92C7647BEA3E5432F09CAD36A"/>
  </w:style>
  <w:style w:type="paragraph" w:customStyle="1" w:styleId="0BC2AF90CBBE479CA96E228970B23936">
    <w:name w:val="0BC2AF90CBBE479CA96E228970B23936"/>
  </w:style>
  <w:style w:type="paragraph" w:customStyle="1" w:styleId="B2304B25B5834CAABB9D9B6C4521828B">
    <w:name w:val="B2304B25B5834CAABB9D9B6C4521828B"/>
  </w:style>
  <w:style w:type="paragraph" w:customStyle="1" w:styleId="57FE02884FCE4A90A287B3F397A88012">
    <w:name w:val="57FE02884FCE4A90A287B3F397A88012"/>
  </w:style>
  <w:style w:type="paragraph" w:customStyle="1" w:styleId="C153C47F8B354B44AC9E8224F678894C">
    <w:name w:val="C153C47F8B354B44AC9E8224F678894C"/>
  </w:style>
  <w:style w:type="paragraph" w:customStyle="1" w:styleId="2A970ADE6766449C806540F7E3DA41F8">
    <w:name w:val="2A970ADE6766449C806540F7E3DA41F8"/>
  </w:style>
  <w:style w:type="paragraph" w:customStyle="1" w:styleId="E4F97E629F0D49CE8E8357F4620D1AD8">
    <w:name w:val="E4F97E629F0D49CE8E8357F4620D1AD8"/>
  </w:style>
  <w:style w:type="paragraph" w:customStyle="1" w:styleId="51122429A90C4F1FB49F858026BC8C97">
    <w:name w:val="51122429A90C4F1FB49F858026BC8C97"/>
  </w:style>
  <w:style w:type="paragraph" w:customStyle="1" w:styleId="CD9F161589414FBFB3227C39339A4AD9">
    <w:name w:val="CD9F161589414FBFB3227C39339A4AD9"/>
  </w:style>
  <w:style w:type="paragraph" w:customStyle="1" w:styleId="F7E844395D124C5F8C394BC6B3169CD2">
    <w:name w:val="F7E844395D124C5F8C394BC6B3169CD2"/>
  </w:style>
  <w:style w:type="paragraph" w:customStyle="1" w:styleId="868FDF9D16C747FAB1E7FB7BCC03D09C">
    <w:name w:val="868FDF9D16C747FAB1E7FB7BCC03D09C"/>
  </w:style>
  <w:style w:type="paragraph" w:customStyle="1" w:styleId="E1A9C654DAB44D08ACBCD63714520624">
    <w:name w:val="E1A9C654DAB44D08ACBCD63714520624"/>
  </w:style>
  <w:style w:type="paragraph" w:customStyle="1" w:styleId="70327E34603E48419CB2BDB06CBD38A9">
    <w:name w:val="70327E34603E48419CB2BDB06CBD38A9"/>
  </w:style>
  <w:style w:type="paragraph" w:customStyle="1" w:styleId="4D0B1DC44AF4491CBE2CEEA7D4599104">
    <w:name w:val="4D0B1DC44AF4491CBE2CEEA7D4599104"/>
  </w:style>
  <w:style w:type="paragraph" w:customStyle="1" w:styleId="7F2BA7D1ED9C41DC952275F29A7A7578">
    <w:name w:val="7F2BA7D1ED9C41DC952275F29A7A7578"/>
  </w:style>
  <w:style w:type="paragraph" w:customStyle="1" w:styleId="92493D7587D14C43B93D4AE33953F343">
    <w:name w:val="92493D7587D14C43B93D4AE33953F343"/>
  </w:style>
  <w:style w:type="paragraph" w:customStyle="1" w:styleId="7FB3159ADF0E4DD8993A1C3475A32BD1">
    <w:name w:val="7FB3159ADF0E4DD8993A1C3475A32BD1"/>
  </w:style>
  <w:style w:type="paragraph" w:customStyle="1" w:styleId="CCF9477726064F54A9A7308B81A67C8C">
    <w:name w:val="CCF9477726064F54A9A7308B81A67C8C"/>
  </w:style>
  <w:style w:type="paragraph" w:customStyle="1" w:styleId="50513EF74A0C4047A6BEAC589FE9BD90">
    <w:name w:val="50513EF74A0C4047A6BEAC589FE9BD90"/>
  </w:style>
  <w:style w:type="paragraph" w:customStyle="1" w:styleId="A310D1AFD59B44A685C75FD10E1A0480">
    <w:name w:val="A310D1AFD59B44A685C75FD10E1A0480"/>
  </w:style>
  <w:style w:type="paragraph" w:customStyle="1" w:styleId="E04E8B89576040959BD9CB3CD412D6D8">
    <w:name w:val="E04E8B89576040959BD9CB3CD412D6D8"/>
  </w:style>
  <w:style w:type="paragraph" w:customStyle="1" w:styleId="779A4F5DB9D84013B06BF2A98100849C">
    <w:name w:val="779A4F5DB9D84013B06BF2A98100849C"/>
  </w:style>
  <w:style w:type="paragraph" w:customStyle="1" w:styleId="A2AC5AB895EE44028068443BFB0D7058">
    <w:name w:val="A2AC5AB895EE44028068443BFB0D7058"/>
  </w:style>
  <w:style w:type="paragraph" w:customStyle="1" w:styleId="8E984919F5864C3F9FF9595132FCD8C6">
    <w:name w:val="8E984919F5864C3F9FF9595132FCD8C6"/>
  </w:style>
  <w:style w:type="paragraph" w:customStyle="1" w:styleId="20470081C5E448B2912AD69B97B0CD39">
    <w:name w:val="20470081C5E448B2912AD69B97B0CD39"/>
  </w:style>
  <w:style w:type="paragraph" w:customStyle="1" w:styleId="AB1DDFBA56694379B6005F6B180D4DC2">
    <w:name w:val="AB1DDFBA56694379B6005F6B180D4DC2"/>
  </w:style>
  <w:style w:type="paragraph" w:customStyle="1" w:styleId="8C9652FC18DE4F9694D154FC0902230A">
    <w:name w:val="8C9652FC18DE4F9694D154FC0902230A"/>
  </w:style>
  <w:style w:type="paragraph" w:customStyle="1" w:styleId="0FE81A49E1C841898924DEA8E6D7A3C0">
    <w:name w:val="0FE81A49E1C841898924DEA8E6D7A3C0"/>
  </w:style>
  <w:style w:type="paragraph" w:customStyle="1" w:styleId="C6E65C08384447609B98419D762FC673">
    <w:name w:val="C6E65C08384447609B98419D762FC673"/>
  </w:style>
  <w:style w:type="paragraph" w:customStyle="1" w:styleId="BF6162076B394CC59E512556F612872A">
    <w:name w:val="BF6162076B394CC59E512556F612872A"/>
  </w:style>
  <w:style w:type="paragraph" w:customStyle="1" w:styleId="AB00A5D1D43B43A0A7A011CA028EE196">
    <w:name w:val="AB00A5D1D43B43A0A7A011CA028EE196"/>
  </w:style>
  <w:style w:type="paragraph" w:customStyle="1" w:styleId="12417F8B9B314B98B21D72168A68B961">
    <w:name w:val="12417F8B9B314B98B21D72168A68B961"/>
  </w:style>
  <w:style w:type="paragraph" w:customStyle="1" w:styleId="9D38ADECE58540BCB93BAEE62A95D2BD">
    <w:name w:val="9D38ADECE58540BCB93BAEE62A95D2BD"/>
  </w:style>
  <w:style w:type="paragraph" w:customStyle="1" w:styleId="B402592166C14D48A500B32DAC7F3333">
    <w:name w:val="B402592166C14D48A500B32DAC7F3333"/>
  </w:style>
  <w:style w:type="paragraph" w:customStyle="1" w:styleId="156B7EE5E77C4CC29117A7093F2C5830">
    <w:name w:val="156B7EE5E77C4CC29117A7093F2C5830"/>
  </w:style>
  <w:style w:type="paragraph" w:customStyle="1" w:styleId="CE6095732B7F4BC09E2FE132871ED62E">
    <w:name w:val="CE6095732B7F4BC09E2FE132871ED62E"/>
  </w:style>
  <w:style w:type="paragraph" w:customStyle="1" w:styleId="67019A1D6FF34BC8A95C57ABB2D85EC6">
    <w:name w:val="67019A1D6FF34BC8A95C57ABB2D85EC6"/>
  </w:style>
  <w:style w:type="paragraph" w:customStyle="1" w:styleId="3D5C0EAF860D4FD8B149ECD46356FDD8">
    <w:name w:val="3D5C0EAF860D4FD8B149ECD46356FDD8"/>
  </w:style>
  <w:style w:type="paragraph" w:customStyle="1" w:styleId="9252EBF82F5545B994F93F00CC719B77">
    <w:name w:val="9252EBF82F5545B994F93F00CC719B77"/>
  </w:style>
  <w:style w:type="paragraph" w:customStyle="1" w:styleId="D76EFE1F8A9542B1A5BC8D60E435EA6E">
    <w:name w:val="D76EFE1F8A9542B1A5BC8D60E435EA6E"/>
  </w:style>
  <w:style w:type="paragraph" w:customStyle="1" w:styleId="B8B6A2A12B6A46B2A7EDB2E7A65E3D10">
    <w:name w:val="B8B6A2A12B6A46B2A7EDB2E7A65E3D10"/>
  </w:style>
  <w:style w:type="paragraph" w:customStyle="1" w:styleId="3450252245C948A6923748ABB9C6DFD9">
    <w:name w:val="3450252245C948A6923748ABB9C6DFD9"/>
  </w:style>
  <w:style w:type="paragraph" w:customStyle="1" w:styleId="7847D3E3ACC74299A3CC5E8C1D8672A3">
    <w:name w:val="7847D3E3ACC74299A3CC5E8C1D8672A3"/>
  </w:style>
  <w:style w:type="paragraph" w:customStyle="1" w:styleId="C92FCC7F0E3944AF954AD92164F400A4">
    <w:name w:val="C92FCC7F0E3944AF954AD92164F400A4"/>
  </w:style>
  <w:style w:type="paragraph" w:customStyle="1" w:styleId="3D5EDD73244D4DC6A2D32BDAE5C11C4E">
    <w:name w:val="3D5EDD73244D4DC6A2D32BDAE5C11C4E"/>
  </w:style>
  <w:style w:type="paragraph" w:customStyle="1" w:styleId="0FAF967C925A458FAD28595EAF9761B4">
    <w:name w:val="0FAF967C925A458FAD28595EAF9761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Project milestone 1</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359</TotalTime>
  <Pages>12</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Milestone 1</dc:title>
  <dc:subject/>
  <dc:creator>Patrick Weatherford</dc:creator>
  <cp:keywords/>
  <dc:description/>
  <cp:lastModifiedBy>Patrick Weatherford</cp:lastModifiedBy>
  <cp:revision>177</cp:revision>
  <dcterms:created xsi:type="dcterms:W3CDTF">2021-04-05T00:08:00Z</dcterms:created>
  <dcterms:modified xsi:type="dcterms:W3CDTF">2021-04-05T06:10:00Z</dcterms:modified>
</cp:coreProperties>
</file>